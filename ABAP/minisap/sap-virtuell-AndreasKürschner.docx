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001C3" w:rsidRDefault="00D001C3" w:rsidP="00381383">
      <w:pPr>
        <w:spacing w:after="0"/>
      </w:pPr>
      <w:bookmarkStart w:id="0" w:name="_top"/>
      <w:bookmarkStart w:id="1" w:name="_GoBack"/>
      <w:bookmarkEnd w:id="0"/>
      <w:bookmarkEnd w:id="1"/>
    </w:p>
    <w:p w:rsidR="00D001C3" w:rsidRDefault="00D001C3" w:rsidP="00381383">
      <w:pPr>
        <w:spacing w:after="0"/>
      </w:pPr>
    </w:p>
    <w:p w:rsidR="00D001C3" w:rsidRDefault="00D001C3" w:rsidP="00381383">
      <w:pPr>
        <w:spacing w:after="0"/>
      </w:pPr>
    </w:p>
    <w:p w:rsidR="00110B0B" w:rsidRDefault="00110B0B" w:rsidP="00381383">
      <w:pPr>
        <w:spacing w:after="0"/>
      </w:pPr>
    </w:p>
    <w:p w:rsidR="00AF515B" w:rsidRDefault="00AF515B" w:rsidP="00381383">
      <w:pPr>
        <w:spacing w:after="0"/>
      </w:pPr>
    </w:p>
    <w:p w:rsidR="00D001C3" w:rsidRDefault="00BC4DAA" w:rsidP="00381383">
      <w:pPr>
        <w:pStyle w:val="Listenabsatz"/>
        <w:numPr>
          <w:ilvl w:val="0"/>
          <w:numId w:val="1"/>
        </w:numPr>
        <w:spacing w:after="0"/>
        <w:rPr>
          <w:sz w:val="36"/>
          <w:szCs w:val="36"/>
        </w:rPr>
      </w:pPr>
      <w:hyperlink w:anchor="_Virtuelle_Box_installieren" w:history="1">
        <w:r w:rsidR="00D001C3" w:rsidRPr="00AF515B">
          <w:rPr>
            <w:rStyle w:val="Hyperlink"/>
            <w:sz w:val="36"/>
            <w:szCs w:val="36"/>
          </w:rPr>
          <w:t>Virtuelle Box Installieren</w:t>
        </w:r>
      </w:hyperlink>
    </w:p>
    <w:p w:rsidR="00AF515B" w:rsidRPr="00AF515B" w:rsidRDefault="00AF515B" w:rsidP="00AF515B">
      <w:pPr>
        <w:pStyle w:val="Listenabsatz"/>
        <w:spacing w:after="0"/>
        <w:rPr>
          <w:sz w:val="36"/>
          <w:szCs w:val="36"/>
        </w:rPr>
      </w:pPr>
    </w:p>
    <w:p w:rsidR="00D001C3" w:rsidRPr="00AF515B" w:rsidRDefault="00BC4DAA" w:rsidP="00381383">
      <w:pPr>
        <w:pStyle w:val="Listenabsatz"/>
        <w:numPr>
          <w:ilvl w:val="0"/>
          <w:numId w:val="1"/>
        </w:numPr>
        <w:spacing w:after="0"/>
        <w:rPr>
          <w:sz w:val="36"/>
          <w:szCs w:val="36"/>
        </w:rPr>
      </w:pPr>
      <w:hyperlink w:anchor="_Windows_7_Einstellungen" w:history="1">
        <w:r w:rsidR="00D001C3" w:rsidRPr="00AF515B">
          <w:rPr>
            <w:rStyle w:val="Hyperlink"/>
            <w:sz w:val="36"/>
            <w:szCs w:val="36"/>
          </w:rPr>
          <w:t>Virtuelle Box einstellen</w:t>
        </w:r>
      </w:hyperlink>
    </w:p>
    <w:p w:rsidR="00D001C3" w:rsidRPr="00AF515B" w:rsidRDefault="00BC4DAA" w:rsidP="00381383">
      <w:pPr>
        <w:pStyle w:val="Listenabsatz"/>
        <w:numPr>
          <w:ilvl w:val="0"/>
          <w:numId w:val="2"/>
        </w:numPr>
        <w:spacing w:after="0"/>
        <w:rPr>
          <w:sz w:val="36"/>
          <w:szCs w:val="36"/>
        </w:rPr>
      </w:pPr>
      <w:hyperlink w:anchor="_Windows_7_Einstellungen" w:history="1">
        <w:r w:rsidR="00D001C3" w:rsidRPr="00AF515B">
          <w:rPr>
            <w:rStyle w:val="Hyperlink"/>
            <w:sz w:val="36"/>
            <w:szCs w:val="36"/>
          </w:rPr>
          <w:t>Feste IP einstellen</w:t>
        </w:r>
      </w:hyperlink>
    </w:p>
    <w:p w:rsidR="00D001C3" w:rsidRPr="00AF515B" w:rsidRDefault="00BC4DAA" w:rsidP="00381383">
      <w:pPr>
        <w:pStyle w:val="Listenabsatz"/>
        <w:numPr>
          <w:ilvl w:val="0"/>
          <w:numId w:val="2"/>
        </w:numPr>
        <w:spacing w:after="0"/>
        <w:rPr>
          <w:sz w:val="36"/>
          <w:szCs w:val="36"/>
        </w:rPr>
      </w:pPr>
      <w:hyperlink w:anchor="_Gemeinsamen_Ordner_vergeben" w:history="1">
        <w:r w:rsidR="00D001C3" w:rsidRPr="00AF515B">
          <w:rPr>
            <w:rStyle w:val="Hyperlink"/>
            <w:sz w:val="36"/>
            <w:szCs w:val="36"/>
          </w:rPr>
          <w:t>Einen Gemeinsamen Ordner vergeben</w:t>
        </w:r>
      </w:hyperlink>
    </w:p>
    <w:p w:rsidR="00D001C3" w:rsidRDefault="00BC4DAA" w:rsidP="00381383">
      <w:pPr>
        <w:pStyle w:val="Listenabsatz"/>
        <w:numPr>
          <w:ilvl w:val="0"/>
          <w:numId w:val="2"/>
        </w:numPr>
        <w:spacing w:after="0"/>
        <w:rPr>
          <w:sz w:val="36"/>
          <w:szCs w:val="36"/>
        </w:rPr>
      </w:pPr>
      <w:hyperlink w:anchor="_Zeitsynchronisation_abschalten" w:history="1">
        <w:r w:rsidR="00D001C3" w:rsidRPr="00AF515B">
          <w:rPr>
            <w:rStyle w:val="Hyperlink"/>
            <w:sz w:val="36"/>
            <w:szCs w:val="36"/>
          </w:rPr>
          <w:t>Zeitsynchronisation abschalten</w:t>
        </w:r>
      </w:hyperlink>
    </w:p>
    <w:p w:rsidR="00AF515B" w:rsidRDefault="00AF515B" w:rsidP="00AF515B">
      <w:pPr>
        <w:pStyle w:val="Listenabsatz"/>
        <w:spacing w:after="0"/>
        <w:ind w:left="1440"/>
        <w:rPr>
          <w:sz w:val="36"/>
          <w:szCs w:val="36"/>
        </w:rPr>
      </w:pPr>
    </w:p>
    <w:p w:rsidR="00AF515B" w:rsidRPr="00AF515B" w:rsidRDefault="00AF515B" w:rsidP="00AF515B">
      <w:pPr>
        <w:pStyle w:val="Listenabsatz"/>
        <w:spacing w:after="0"/>
        <w:ind w:left="1440"/>
        <w:rPr>
          <w:sz w:val="36"/>
          <w:szCs w:val="36"/>
        </w:rPr>
      </w:pPr>
    </w:p>
    <w:p w:rsidR="002A0869" w:rsidRDefault="00BC4DAA" w:rsidP="002A0869">
      <w:pPr>
        <w:pStyle w:val="Listenabsatz"/>
        <w:numPr>
          <w:ilvl w:val="0"/>
          <w:numId w:val="1"/>
        </w:numPr>
        <w:spacing w:after="0"/>
        <w:rPr>
          <w:sz w:val="36"/>
          <w:szCs w:val="36"/>
        </w:rPr>
      </w:pPr>
      <w:hyperlink w:anchor="_Sap_Installieren" w:history="1">
        <w:r w:rsidR="00D001C3" w:rsidRPr="002A0869">
          <w:rPr>
            <w:rStyle w:val="Hyperlink"/>
            <w:sz w:val="36"/>
            <w:szCs w:val="36"/>
          </w:rPr>
          <w:t>Sap Installation</w:t>
        </w:r>
      </w:hyperlink>
      <w:r w:rsidR="002A0869">
        <w:rPr>
          <w:sz w:val="36"/>
          <w:szCs w:val="36"/>
        </w:rPr>
        <w:t xml:space="preserve"> </w:t>
      </w:r>
    </w:p>
    <w:p w:rsidR="001B1C90" w:rsidRPr="001B1C90" w:rsidRDefault="00BC4DAA" w:rsidP="001B1C90">
      <w:pPr>
        <w:pStyle w:val="Listenabsatz"/>
        <w:numPr>
          <w:ilvl w:val="0"/>
          <w:numId w:val="4"/>
        </w:numPr>
        <w:spacing w:after="0"/>
        <w:jc w:val="both"/>
        <w:rPr>
          <w:sz w:val="36"/>
          <w:szCs w:val="36"/>
        </w:rPr>
      </w:pPr>
      <w:hyperlink w:anchor="_SAP_Management_Console" w:history="1">
        <w:r w:rsidR="001B1C90" w:rsidRPr="00C53726">
          <w:rPr>
            <w:rStyle w:val="Hyperlink"/>
            <w:sz w:val="36"/>
            <w:szCs w:val="36"/>
          </w:rPr>
          <w:t>SAP Management Console</w:t>
        </w:r>
      </w:hyperlink>
    </w:p>
    <w:p w:rsidR="001B1C90" w:rsidRDefault="001B1C90" w:rsidP="001B1C90">
      <w:pPr>
        <w:pStyle w:val="Listenabsatz"/>
        <w:spacing w:after="0"/>
        <w:ind w:left="1440"/>
        <w:rPr>
          <w:sz w:val="36"/>
          <w:szCs w:val="36"/>
        </w:rPr>
      </w:pPr>
    </w:p>
    <w:p w:rsidR="00907285" w:rsidRDefault="00BC4DAA" w:rsidP="00C53726">
      <w:pPr>
        <w:pStyle w:val="Listenabsatz"/>
        <w:numPr>
          <w:ilvl w:val="0"/>
          <w:numId w:val="1"/>
        </w:numPr>
        <w:spacing w:after="0"/>
        <w:rPr>
          <w:sz w:val="36"/>
          <w:szCs w:val="36"/>
        </w:rPr>
      </w:pPr>
      <w:hyperlink w:anchor="_SapGUI_installieren" w:history="1">
        <w:r w:rsidR="002A0869" w:rsidRPr="002A0869">
          <w:rPr>
            <w:rStyle w:val="Hyperlink"/>
            <w:sz w:val="36"/>
            <w:szCs w:val="36"/>
          </w:rPr>
          <w:t>SapGui Installation</w:t>
        </w:r>
      </w:hyperlink>
      <w:r w:rsidR="002A0869">
        <w:rPr>
          <w:sz w:val="36"/>
          <w:szCs w:val="36"/>
        </w:rPr>
        <w:t xml:space="preserve"> </w:t>
      </w:r>
    </w:p>
    <w:p w:rsidR="00907285" w:rsidRDefault="00907285" w:rsidP="00907285">
      <w:pPr>
        <w:spacing w:after="0"/>
        <w:rPr>
          <w:sz w:val="36"/>
          <w:szCs w:val="36"/>
        </w:rPr>
      </w:pPr>
    </w:p>
    <w:p w:rsidR="00907285" w:rsidRPr="00CC3968" w:rsidRDefault="00BC4DAA" w:rsidP="00CC3968">
      <w:pPr>
        <w:pStyle w:val="Listenabsatz"/>
        <w:numPr>
          <w:ilvl w:val="0"/>
          <w:numId w:val="1"/>
        </w:numPr>
        <w:spacing w:after="0"/>
        <w:rPr>
          <w:sz w:val="36"/>
          <w:szCs w:val="36"/>
        </w:rPr>
      </w:pPr>
      <w:hyperlink w:anchor="_SAP_auf_Deutsch" w:history="1">
        <w:r w:rsidR="00CC3968" w:rsidRPr="00992922">
          <w:rPr>
            <w:rStyle w:val="Hyperlink"/>
            <w:sz w:val="36"/>
            <w:szCs w:val="36"/>
          </w:rPr>
          <w:t>SAP auf Deutsch umstellen</w:t>
        </w:r>
      </w:hyperlink>
    </w:p>
    <w:p w:rsidR="00907285" w:rsidRDefault="00907285" w:rsidP="00907285">
      <w:pPr>
        <w:spacing w:after="0"/>
        <w:rPr>
          <w:sz w:val="36"/>
          <w:szCs w:val="36"/>
        </w:rPr>
      </w:pPr>
    </w:p>
    <w:p w:rsidR="00907285" w:rsidRDefault="00907285" w:rsidP="00907285">
      <w:pPr>
        <w:spacing w:after="0"/>
        <w:rPr>
          <w:sz w:val="36"/>
          <w:szCs w:val="36"/>
        </w:rPr>
      </w:pPr>
    </w:p>
    <w:p w:rsidR="00907285" w:rsidRDefault="00907285" w:rsidP="00907285">
      <w:pPr>
        <w:spacing w:after="0"/>
        <w:rPr>
          <w:sz w:val="36"/>
          <w:szCs w:val="36"/>
        </w:rPr>
      </w:pPr>
    </w:p>
    <w:p w:rsidR="00907285" w:rsidRDefault="00907285" w:rsidP="00907285">
      <w:pPr>
        <w:spacing w:after="0"/>
        <w:rPr>
          <w:sz w:val="36"/>
          <w:szCs w:val="36"/>
        </w:rPr>
      </w:pPr>
    </w:p>
    <w:p w:rsidR="00907285" w:rsidRDefault="00907285" w:rsidP="00907285">
      <w:pPr>
        <w:spacing w:after="0"/>
        <w:rPr>
          <w:sz w:val="36"/>
          <w:szCs w:val="36"/>
        </w:rPr>
      </w:pPr>
    </w:p>
    <w:p w:rsidR="00907285" w:rsidRDefault="00907285" w:rsidP="00907285">
      <w:pPr>
        <w:spacing w:after="0"/>
        <w:rPr>
          <w:sz w:val="36"/>
          <w:szCs w:val="36"/>
        </w:rPr>
      </w:pPr>
    </w:p>
    <w:p w:rsidR="00907285" w:rsidRDefault="00907285" w:rsidP="00907285">
      <w:pPr>
        <w:spacing w:after="0"/>
        <w:rPr>
          <w:sz w:val="36"/>
          <w:szCs w:val="36"/>
        </w:rPr>
      </w:pPr>
    </w:p>
    <w:p w:rsidR="00907285" w:rsidRDefault="00907285" w:rsidP="00907285">
      <w:pPr>
        <w:spacing w:after="0"/>
        <w:rPr>
          <w:sz w:val="36"/>
          <w:szCs w:val="36"/>
        </w:rPr>
      </w:pPr>
    </w:p>
    <w:p w:rsidR="00907285" w:rsidRDefault="00907285" w:rsidP="00907285">
      <w:pPr>
        <w:spacing w:after="0"/>
        <w:rPr>
          <w:sz w:val="36"/>
          <w:szCs w:val="36"/>
        </w:rPr>
      </w:pPr>
      <w:r>
        <w:rPr>
          <w:sz w:val="36"/>
          <w:szCs w:val="36"/>
        </w:rPr>
        <w:t xml:space="preserve">Rechtschreibfehler dürfen behalten werden. </w:t>
      </w:r>
    </w:p>
    <w:p w:rsidR="00D001C3" w:rsidRPr="00907285" w:rsidRDefault="00907285" w:rsidP="00907285">
      <w:pPr>
        <w:spacing w:after="0"/>
        <w:rPr>
          <w:sz w:val="36"/>
          <w:szCs w:val="36"/>
        </w:rPr>
      </w:pPr>
      <w:r>
        <w:rPr>
          <w:sz w:val="36"/>
          <w:szCs w:val="36"/>
        </w:rPr>
        <w:t>Ansonsten viel Spaß damit.</w:t>
      </w:r>
      <w:r w:rsidR="00D001C3" w:rsidRPr="00907285">
        <w:rPr>
          <w:sz w:val="36"/>
          <w:szCs w:val="36"/>
        </w:rPr>
        <w:br w:type="page"/>
      </w:r>
    </w:p>
    <w:p w:rsidR="00B722EF" w:rsidRDefault="00D001C3" w:rsidP="00381383">
      <w:pPr>
        <w:pStyle w:val="berschrift2"/>
      </w:pPr>
      <w:bookmarkStart w:id="2" w:name="_Virtuelle_Box_installieren"/>
      <w:bookmarkEnd w:id="2"/>
      <w:r>
        <w:lastRenderedPageBreak/>
        <w:t>Virtuelle Box installieren</w:t>
      </w:r>
    </w:p>
    <w:p w:rsidR="00D001C3" w:rsidRPr="00D001C3" w:rsidRDefault="00D001C3" w:rsidP="00381383">
      <w:pPr>
        <w:spacing w:after="0"/>
      </w:pPr>
    </w:p>
    <w:p w:rsidR="00B722EF" w:rsidRDefault="00B722EF" w:rsidP="00381383">
      <w:pPr>
        <w:spacing w:after="0"/>
      </w:pPr>
      <w:r>
        <w:t xml:space="preserve">mit genügend Speicher am besten dynamisch auf 100GB setzen </w:t>
      </w:r>
    </w:p>
    <w:p w:rsidR="00B722EF" w:rsidRDefault="00B722EF" w:rsidP="00381383">
      <w:pPr>
        <w:spacing w:after="0"/>
      </w:pPr>
      <w:r>
        <w:rPr>
          <w:noProof/>
          <w:lang w:eastAsia="de-DE"/>
        </w:rPr>
        <w:drawing>
          <wp:inline distT="0" distB="0" distL="0" distR="0" wp14:anchorId="272454E4" wp14:editId="37D97CFB">
            <wp:extent cx="3562655" cy="2771775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6265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EF" w:rsidRDefault="00B722EF" w:rsidP="00381383">
      <w:pPr>
        <w:spacing w:after="0"/>
      </w:pPr>
      <w:r>
        <w:rPr>
          <w:noProof/>
          <w:lang w:eastAsia="de-DE"/>
        </w:rPr>
        <w:drawing>
          <wp:inline distT="0" distB="0" distL="0" distR="0" wp14:anchorId="2D9C6DF8" wp14:editId="65339331">
            <wp:extent cx="3528263" cy="2733675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8263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EF" w:rsidRDefault="0064624E" w:rsidP="00381383">
      <w:pPr>
        <w:spacing w:after="0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6A29F50" wp14:editId="27C671BE">
                <wp:simplePos x="0" y="0"/>
                <wp:positionH relativeFrom="column">
                  <wp:posOffset>6644005</wp:posOffset>
                </wp:positionH>
                <wp:positionV relativeFrom="paragraph">
                  <wp:posOffset>3256280</wp:posOffset>
                </wp:positionV>
                <wp:extent cx="276225" cy="238125"/>
                <wp:effectExtent l="19050" t="19050" r="47625" b="28575"/>
                <wp:wrapNone/>
                <wp:docPr id="48" name="Pfeil nach oben 48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381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Pfeil nach oben 48" o:spid="_x0000_s1026" type="#_x0000_t68" href="#_top" style="position:absolute;margin-left:523.15pt;margin-top:256.4pt;width:21.75pt;height:18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" o:button="t" adj="10800" fillcolor="red" strokecolor="red" strokeweight="2pt">
                <v:fill o:detectmouseclick="t"/>
              </v:shape>
            </w:pict>
          </mc:Fallback>
        </mc:AlternateContent>
      </w:r>
      <w:r w:rsidR="00B722EF">
        <w:rPr>
          <w:noProof/>
          <w:lang w:eastAsia="de-DE"/>
        </w:rPr>
        <w:drawing>
          <wp:inline distT="0" distB="0" distL="0" distR="0" wp14:anchorId="030649EA" wp14:editId="234E38DA">
            <wp:extent cx="3470982" cy="268605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0982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EF" w:rsidRDefault="00B722EF" w:rsidP="00381383">
      <w:pPr>
        <w:spacing w:after="0"/>
      </w:pPr>
      <w:r>
        <w:rPr>
          <w:noProof/>
          <w:lang w:eastAsia="de-DE"/>
        </w:rPr>
        <w:lastRenderedPageBreak/>
        <w:drawing>
          <wp:inline distT="0" distB="0" distL="0" distR="0" wp14:anchorId="0AE7C86F" wp14:editId="79010E81">
            <wp:extent cx="3486773" cy="249555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6773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EF" w:rsidRDefault="00B722EF" w:rsidP="00381383">
      <w:pPr>
        <w:spacing w:after="0"/>
      </w:pPr>
      <w:r>
        <w:rPr>
          <w:noProof/>
          <w:lang w:eastAsia="de-DE"/>
        </w:rPr>
        <w:drawing>
          <wp:inline distT="0" distB="0" distL="0" distR="0" wp14:anchorId="3896764E" wp14:editId="7F456985">
            <wp:extent cx="3489628" cy="2505075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9628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EF" w:rsidRDefault="00B722EF" w:rsidP="00381383">
      <w:pPr>
        <w:spacing w:after="0"/>
      </w:pPr>
    </w:p>
    <w:p w:rsidR="00B722EF" w:rsidRDefault="00B722EF" w:rsidP="00381383">
      <w:pPr>
        <w:spacing w:after="0"/>
      </w:pPr>
      <w:r>
        <w:rPr>
          <w:noProof/>
          <w:lang w:eastAsia="de-DE"/>
        </w:rPr>
        <w:drawing>
          <wp:inline distT="0" distB="0" distL="0" distR="0" wp14:anchorId="24EE15B2" wp14:editId="5CC3033D">
            <wp:extent cx="3529686" cy="2486025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0821" cy="24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15B">
        <w:t xml:space="preserve"> </w:t>
      </w:r>
    </w:p>
    <w:p w:rsidR="00AF515B" w:rsidRDefault="00AF515B" w:rsidP="00381383">
      <w:pPr>
        <w:spacing w:after="0"/>
      </w:pPr>
      <w:r>
        <w:t xml:space="preserve">Hier kann natürlich auch mehr angegeben werden. </w:t>
      </w:r>
    </w:p>
    <w:p w:rsidR="00B722EF" w:rsidRDefault="00B722EF" w:rsidP="00381383">
      <w:pPr>
        <w:spacing w:after="0"/>
      </w:pPr>
    </w:p>
    <w:p w:rsidR="00B722EF" w:rsidRDefault="0064624E" w:rsidP="00381383">
      <w:pPr>
        <w:spacing w:after="0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0601021" wp14:editId="40579B14">
                <wp:simplePos x="0" y="0"/>
                <wp:positionH relativeFrom="column">
                  <wp:posOffset>6586855</wp:posOffset>
                </wp:positionH>
                <wp:positionV relativeFrom="paragraph">
                  <wp:posOffset>1209675</wp:posOffset>
                </wp:positionV>
                <wp:extent cx="276225" cy="238125"/>
                <wp:effectExtent l="19050" t="19050" r="47625" b="28575"/>
                <wp:wrapNone/>
                <wp:docPr id="47" name="Pfeil nach oben 47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381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feil nach oben 47" o:spid="_x0000_s1026" type="#_x0000_t68" href="#_top" style="position:absolute;margin-left:518.65pt;margin-top:95.25pt;width:21.75pt;height:18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" o:button="t" adj="10800" fillcolor="red" strokecolor="red" strokeweight="2pt">
                <v:fill o:detectmouseclick="t"/>
              </v:shape>
            </w:pict>
          </mc:Fallback>
        </mc:AlternateContent>
      </w:r>
      <w:r w:rsidR="00B722EF">
        <w:rPr>
          <w:noProof/>
          <w:lang w:eastAsia="de-DE"/>
        </w:rPr>
        <w:drawing>
          <wp:inline distT="0" distB="0" distL="0" distR="0" wp14:anchorId="7BE526FA" wp14:editId="2115476C">
            <wp:extent cx="299229" cy="352425"/>
            <wp:effectExtent l="0" t="0" r="5715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229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EF" w:rsidRDefault="00AF515B" w:rsidP="00381383">
      <w:pPr>
        <w:spacing w:after="0"/>
      </w:pPr>
      <w:r>
        <w:rPr>
          <w:noProof/>
          <w:lang w:eastAsia="de-DE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61C4CA" wp14:editId="69C748F4">
                <wp:simplePos x="0" y="0"/>
                <wp:positionH relativeFrom="column">
                  <wp:posOffset>1929130</wp:posOffset>
                </wp:positionH>
                <wp:positionV relativeFrom="paragraph">
                  <wp:posOffset>852805</wp:posOffset>
                </wp:positionV>
                <wp:extent cx="933450" cy="161925"/>
                <wp:effectExtent l="0" t="0" r="19050" b="28575"/>
                <wp:wrapNone/>
                <wp:docPr id="43" name="Rechteck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43" o:spid="_x0000_s1026" style="position:absolute;margin-left:151.9pt;margin-top:67.15pt;width:73.5pt;height:12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" filled="f" strokecolor="red" strokeweight="2pt"/>
            </w:pict>
          </mc:Fallback>
        </mc:AlternateContent>
      </w:r>
      <w:r w:rsidR="00B722EF">
        <w:rPr>
          <w:noProof/>
          <w:lang w:eastAsia="de-DE"/>
        </w:rPr>
        <w:drawing>
          <wp:inline distT="0" distB="0" distL="0" distR="0" wp14:anchorId="1D46B519" wp14:editId="3C9E4E9B">
            <wp:extent cx="4457700" cy="3105604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1447" cy="310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EF" w:rsidRDefault="00AF515B" w:rsidP="00381383">
      <w:pPr>
        <w:spacing w:after="0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03A77F0" wp14:editId="7E17EDAD">
                <wp:simplePos x="0" y="0"/>
                <wp:positionH relativeFrom="column">
                  <wp:posOffset>71755</wp:posOffset>
                </wp:positionH>
                <wp:positionV relativeFrom="paragraph">
                  <wp:posOffset>770255</wp:posOffset>
                </wp:positionV>
                <wp:extent cx="981075" cy="161925"/>
                <wp:effectExtent l="0" t="0" r="28575" b="28575"/>
                <wp:wrapNone/>
                <wp:docPr id="45" name="Rechteck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hteck 45" o:spid="_x0000_s1026" style="position:absolute;margin-left:5.65pt;margin-top:60.65pt;width:77.25pt;height:12.7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" filled="f" strokecolor="red" strokeweight="2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060E97" wp14:editId="3E6AA3BA">
                <wp:simplePos x="0" y="0"/>
                <wp:positionH relativeFrom="column">
                  <wp:posOffset>1929129</wp:posOffset>
                </wp:positionH>
                <wp:positionV relativeFrom="paragraph">
                  <wp:posOffset>2284730</wp:posOffset>
                </wp:positionV>
                <wp:extent cx="1381125" cy="161925"/>
                <wp:effectExtent l="0" t="0" r="28575" b="28575"/>
                <wp:wrapNone/>
                <wp:docPr id="44" name="Rechteck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hteck 44" o:spid="_x0000_s1026" style="position:absolute;margin-left:151.9pt;margin-top:179.9pt;width:108.75pt;height:12.7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" filled="f" strokecolor="red" strokeweight="2pt"/>
            </w:pict>
          </mc:Fallback>
        </mc:AlternateContent>
      </w:r>
      <w:r w:rsidR="00B722EF">
        <w:rPr>
          <w:noProof/>
          <w:lang w:eastAsia="de-DE"/>
        </w:rPr>
        <w:drawing>
          <wp:inline distT="0" distB="0" distL="0" distR="0" wp14:anchorId="1C17ED91" wp14:editId="5D0182BB">
            <wp:extent cx="4457700" cy="3189564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63829" t="23077" r="16989" b="34359"/>
                    <a:stretch/>
                  </pic:blipFill>
                  <pic:spPr bwMode="auto">
                    <a:xfrm>
                      <a:off x="0" y="0"/>
                      <a:ext cx="4463471" cy="319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2EF" w:rsidRDefault="00B722EF" w:rsidP="00381383">
      <w:pPr>
        <w:spacing w:after="0"/>
      </w:pPr>
    </w:p>
    <w:p w:rsidR="00B722EF" w:rsidRDefault="00B722EF" w:rsidP="00381383">
      <w:pPr>
        <w:spacing w:after="0"/>
      </w:pPr>
      <w:r>
        <w:t>Hier eure Iso Datei von Win-7 angeben</w:t>
      </w:r>
    </w:p>
    <w:p w:rsidR="00B722EF" w:rsidRDefault="00B722EF" w:rsidP="00381383">
      <w:pPr>
        <w:spacing w:after="0"/>
      </w:pPr>
      <w:r>
        <w:t>Danach einfach die Box starten und Windows Installieren.</w:t>
      </w:r>
    </w:p>
    <w:p w:rsidR="003402DE" w:rsidRDefault="003402DE" w:rsidP="00381383">
      <w:pPr>
        <w:spacing w:after="0"/>
      </w:pPr>
    </w:p>
    <w:p w:rsidR="003402DE" w:rsidRPr="003402DE" w:rsidRDefault="003402DE" w:rsidP="00381383">
      <w:pPr>
        <w:spacing w:after="0"/>
        <w:rPr>
          <w:color w:val="FF0000"/>
        </w:rPr>
      </w:pPr>
      <w:r w:rsidRPr="003402DE">
        <w:rPr>
          <w:color w:val="FF0000"/>
        </w:rPr>
        <w:t>Man kann auch einfach eine Fertige Installation benutzen und dort eine zweite größere Festplatte einbinden.</w:t>
      </w:r>
      <w:r w:rsidR="00AF515B">
        <w:rPr>
          <w:color w:val="FF0000"/>
        </w:rPr>
        <w:t>( Größe auch min 100GB )</w:t>
      </w:r>
    </w:p>
    <w:p w:rsidR="00B722EF" w:rsidRDefault="00B722EF" w:rsidP="00381383">
      <w:pPr>
        <w:spacing w:after="0"/>
      </w:pPr>
    </w:p>
    <w:p w:rsidR="00B722EF" w:rsidRDefault="00AF515B" w:rsidP="00381383">
      <w:pPr>
        <w:spacing w:after="0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E011C79" wp14:editId="2BAE0DF3">
                <wp:simplePos x="0" y="0"/>
                <wp:positionH relativeFrom="column">
                  <wp:posOffset>6624955</wp:posOffset>
                </wp:positionH>
                <wp:positionV relativeFrom="paragraph">
                  <wp:posOffset>1691005</wp:posOffset>
                </wp:positionV>
                <wp:extent cx="276225" cy="238125"/>
                <wp:effectExtent l="19050" t="19050" r="47625" b="28575"/>
                <wp:wrapNone/>
                <wp:docPr id="46" name="Pfeil nach oben 46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381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feil nach oben 46" o:spid="_x0000_s1026" type="#_x0000_t68" href="#_top" style="position:absolute;margin-left:521.65pt;margin-top:133.15pt;width:21.75pt;height:18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" o:button="t" adj="10800" fillcolor="red" strokecolor="red" strokeweight="2pt">
                <v:fill o:detectmouseclick="t"/>
              </v:shape>
            </w:pict>
          </mc:Fallback>
        </mc:AlternateContent>
      </w:r>
      <w:r w:rsidR="00381383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F59DB66" wp14:editId="4542B3C4">
                <wp:simplePos x="0" y="0"/>
                <wp:positionH relativeFrom="column">
                  <wp:posOffset>6263005</wp:posOffset>
                </wp:positionH>
                <wp:positionV relativeFrom="paragraph">
                  <wp:posOffset>2143760</wp:posOffset>
                </wp:positionV>
                <wp:extent cx="276225" cy="238125"/>
                <wp:effectExtent l="19050" t="19050" r="47625" b="28575"/>
                <wp:wrapNone/>
                <wp:docPr id="39" name="Pfeil nach oben 39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381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feil nach oben 39" o:spid="_x0000_s1026" type="#_x0000_t68" href="#_top" style="position:absolute;margin-left:493.15pt;margin-top:168.8pt;width:21.75pt;height:18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" o:button="t" adj="10800" fillcolor="red" strokecolor="red" strokeweight="2pt">
                <v:fill o:detectmouseclick="t"/>
              </v:shape>
            </w:pict>
          </mc:Fallback>
        </mc:AlternateContent>
      </w:r>
      <w:r w:rsidR="00B722EF">
        <w:br w:type="page"/>
      </w:r>
    </w:p>
    <w:p w:rsidR="00B722EF" w:rsidRDefault="00B722EF" w:rsidP="00381383">
      <w:pPr>
        <w:pStyle w:val="berschrift2"/>
      </w:pPr>
      <w:bookmarkStart w:id="3" w:name="_Windows_7_Einstellungen"/>
      <w:bookmarkEnd w:id="3"/>
      <w:r>
        <w:lastRenderedPageBreak/>
        <w:t>Windows 7 Einstellungen</w:t>
      </w:r>
    </w:p>
    <w:p w:rsidR="00D001C3" w:rsidRDefault="00D001C3" w:rsidP="00381383">
      <w:pPr>
        <w:spacing w:after="0"/>
      </w:pPr>
    </w:p>
    <w:p w:rsidR="00C83DB6" w:rsidRDefault="00F55742" w:rsidP="00381383">
      <w:pPr>
        <w:spacing w:after="0"/>
      </w:pPr>
      <w:r>
        <w:t>Erst mal eine Feste IP vergeben</w:t>
      </w:r>
    </w:p>
    <w:p w:rsidR="00C83DB6" w:rsidRDefault="00C83DB6" w:rsidP="00381383">
      <w:pPr>
        <w:spacing w:after="0"/>
      </w:pPr>
      <w:r>
        <w:rPr>
          <w:noProof/>
          <w:lang w:eastAsia="de-DE"/>
        </w:rPr>
        <w:drawing>
          <wp:inline distT="0" distB="0" distL="0" distR="0" wp14:anchorId="2AF74CA2" wp14:editId="6C43A1F0">
            <wp:extent cx="3924300" cy="4352925"/>
            <wp:effectExtent l="0" t="0" r="0" b="952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383" w:rsidRDefault="00381383" w:rsidP="00381383">
      <w:pPr>
        <w:spacing w:after="0"/>
      </w:pPr>
    </w:p>
    <w:p w:rsidR="00F55742" w:rsidRDefault="00F55742" w:rsidP="00381383">
      <w:pPr>
        <w:spacing w:after="0"/>
      </w:pPr>
      <w:r>
        <w:t>Und gleich mal versuchen ob ihr euren Router anpingen könnt</w:t>
      </w:r>
    </w:p>
    <w:p w:rsidR="00381383" w:rsidRDefault="00381383" w:rsidP="00381383">
      <w:pPr>
        <w:spacing w:after="0"/>
      </w:pPr>
    </w:p>
    <w:p w:rsidR="00F55742" w:rsidRDefault="00F55742" w:rsidP="00381383">
      <w:pPr>
        <w:spacing w:after="0"/>
      </w:pPr>
      <w:r>
        <w:rPr>
          <w:noProof/>
          <w:lang w:eastAsia="de-DE"/>
        </w:rPr>
        <w:drawing>
          <wp:inline distT="0" distB="0" distL="0" distR="0" wp14:anchorId="79A87224" wp14:editId="4E2FB5F4">
            <wp:extent cx="3952875" cy="2295525"/>
            <wp:effectExtent l="0" t="0" r="9525" b="952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742" w:rsidRDefault="00F55742" w:rsidP="00381383">
      <w:pPr>
        <w:spacing w:after="0"/>
      </w:pPr>
    </w:p>
    <w:p w:rsidR="00F55742" w:rsidRDefault="00F55742" w:rsidP="00381383">
      <w:pPr>
        <w:spacing w:after="0"/>
      </w:pPr>
    </w:p>
    <w:p w:rsidR="00F55742" w:rsidRDefault="00F55742" w:rsidP="00381383">
      <w:pPr>
        <w:spacing w:after="0"/>
      </w:pPr>
    </w:p>
    <w:p w:rsidR="00381383" w:rsidRDefault="00381383"/>
    <w:bookmarkStart w:id="4" w:name="_Gemeinsamen_Ordner_vergeben"/>
    <w:bookmarkEnd w:id="4"/>
    <w:p w:rsidR="00381383" w:rsidRDefault="00381383" w:rsidP="00381383">
      <w:pPr>
        <w:pStyle w:val="berschrift2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7643A9E" wp14:editId="7B29853A">
                <wp:simplePos x="0" y="0"/>
                <wp:positionH relativeFrom="column">
                  <wp:posOffset>6615430</wp:posOffset>
                </wp:positionH>
                <wp:positionV relativeFrom="paragraph">
                  <wp:posOffset>518160</wp:posOffset>
                </wp:positionV>
                <wp:extent cx="276225" cy="238125"/>
                <wp:effectExtent l="19050" t="19050" r="47625" b="28575"/>
                <wp:wrapNone/>
                <wp:docPr id="38" name="Pfeil nach oben 38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381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feil nach oben 38" o:spid="_x0000_s1026" type="#_x0000_t68" href="#_top" style="position:absolute;margin-left:520.9pt;margin-top:40.8pt;width:21.75pt;height:18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" o:button="t" adj="10800" fillcolor="red" strokecolor="red" strokeweight="2pt">
                <v:fill o:detectmouseclick="t"/>
              </v:shape>
            </w:pict>
          </mc:Fallback>
        </mc:AlternateContent>
      </w:r>
      <w:r>
        <w:br w:type="page"/>
      </w:r>
      <w:r>
        <w:lastRenderedPageBreak/>
        <w:t xml:space="preserve"> Gemeinsamen Ordner vergeben</w:t>
      </w:r>
    </w:p>
    <w:p w:rsidR="00381383" w:rsidRDefault="00381383" w:rsidP="00381383">
      <w:pPr>
        <w:spacing w:after="0"/>
      </w:pPr>
    </w:p>
    <w:p w:rsidR="00D001C3" w:rsidRDefault="00D001C3" w:rsidP="00381383">
      <w:pPr>
        <w:spacing w:after="0"/>
      </w:pPr>
      <w:r>
        <w:t>Um die Zip Datei auf die Box zu bekommen kann man einen Gemeinsamen Ordner einrichten</w:t>
      </w:r>
    </w:p>
    <w:p w:rsidR="0064624E" w:rsidRDefault="0064624E" w:rsidP="00381383">
      <w:pPr>
        <w:spacing w:after="0"/>
      </w:pPr>
    </w:p>
    <w:p w:rsidR="00D001C3" w:rsidRDefault="00D001C3" w:rsidP="00381383">
      <w:pPr>
        <w:spacing w:after="0"/>
      </w:pPr>
      <w:r>
        <w:rPr>
          <w:noProof/>
          <w:lang w:eastAsia="de-DE"/>
        </w:rPr>
        <w:drawing>
          <wp:inline distT="0" distB="0" distL="0" distR="0" wp14:anchorId="02E90D5E" wp14:editId="41B27609">
            <wp:extent cx="2790825" cy="2019676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58868" r="28564" b="71795"/>
                    <a:stretch/>
                  </pic:blipFill>
                  <pic:spPr bwMode="auto">
                    <a:xfrm>
                      <a:off x="0" y="0"/>
                      <a:ext cx="2791114" cy="201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742" w:rsidRDefault="00F55742" w:rsidP="00381383">
      <w:pPr>
        <w:spacing w:after="0"/>
      </w:pPr>
    </w:p>
    <w:p w:rsidR="00F55742" w:rsidRDefault="00F55742" w:rsidP="00381383">
      <w:pPr>
        <w:spacing w:after="0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671B86" wp14:editId="6C97D5DE">
                <wp:simplePos x="0" y="0"/>
                <wp:positionH relativeFrom="column">
                  <wp:posOffset>4053205</wp:posOffset>
                </wp:positionH>
                <wp:positionV relativeFrom="paragraph">
                  <wp:posOffset>606425</wp:posOffset>
                </wp:positionV>
                <wp:extent cx="209550" cy="161925"/>
                <wp:effectExtent l="0" t="0" r="19050" b="28575"/>
                <wp:wrapNone/>
                <wp:docPr id="5" name="Rechtec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5" o:spid="_x0000_s1026" style="position:absolute;margin-left:319.15pt;margin-top:47.75pt;width:16.5pt;height:1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17F49EF6" wp14:editId="1E82F9D8">
            <wp:extent cx="4429125" cy="3074767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63168" t="21539" r="16823" b="35384"/>
                    <a:stretch/>
                  </pic:blipFill>
                  <pic:spPr bwMode="auto">
                    <a:xfrm>
                      <a:off x="0" y="0"/>
                      <a:ext cx="4429584" cy="3075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24E" w:rsidRDefault="0064624E" w:rsidP="00381383">
      <w:pPr>
        <w:spacing w:after="0"/>
      </w:pPr>
    </w:p>
    <w:p w:rsidR="00F55742" w:rsidRDefault="00F55742" w:rsidP="00381383">
      <w:pPr>
        <w:spacing w:after="0"/>
      </w:pPr>
      <w:r>
        <w:rPr>
          <w:noProof/>
          <w:lang w:eastAsia="de-DE"/>
        </w:rPr>
        <w:drawing>
          <wp:inline distT="0" distB="0" distL="0" distR="0" wp14:anchorId="21B788F8" wp14:editId="190E6019">
            <wp:extent cx="3000375" cy="2428875"/>
            <wp:effectExtent l="0" t="0" r="9525" b="952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742" w:rsidRDefault="00381383" w:rsidP="00381383">
      <w:pPr>
        <w:spacing w:after="0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78955EE" wp14:editId="4AB263CD">
                <wp:simplePos x="0" y="0"/>
                <wp:positionH relativeFrom="column">
                  <wp:posOffset>6624955</wp:posOffset>
                </wp:positionH>
                <wp:positionV relativeFrom="paragraph">
                  <wp:posOffset>532765</wp:posOffset>
                </wp:positionV>
                <wp:extent cx="276225" cy="238125"/>
                <wp:effectExtent l="19050" t="19050" r="47625" b="28575"/>
                <wp:wrapNone/>
                <wp:docPr id="37" name="Pfeil nach oben 37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381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feil nach oben 37" o:spid="_x0000_s1026" type="#_x0000_t68" href="#_top" style="position:absolute;margin-left:521.65pt;margin-top:41.95pt;width:21.75pt;height:18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" o:button="t" adj="10800" fillcolor="red" strokecolor="red" strokeweight="2pt">
                <v:fill o:detectmouseclick="t"/>
              </v:shape>
            </w:pict>
          </mc:Fallback>
        </mc:AlternateContent>
      </w:r>
      <w:r w:rsidR="00F55742">
        <w:t>Hier euren Pfad eingeben und Hacken bei Automatisch einbinden drücken</w:t>
      </w:r>
    </w:p>
    <w:p w:rsidR="00A5079D" w:rsidRDefault="00D001C3" w:rsidP="00381383">
      <w:pPr>
        <w:spacing w:after="0"/>
      </w:pPr>
      <w:r>
        <w:lastRenderedPageBreak/>
        <w:t xml:space="preserve">Danach die Daten auf die Platte schieben und dort entpacken ( </w:t>
      </w:r>
      <w:r w:rsidRPr="00D001C3">
        <w:rPr>
          <w:color w:val="FF0000"/>
        </w:rPr>
        <w:t>falls kein Entpackungsprogramm auf der Box ist kann es auch im Hauptsystem entpackt werden</w:t>
      </w:r>
      <w:r>
        <w:t xml:space="preserve"> ).</w:t>
      </w:r>
    </w:p>
    <w:p w:rsidR="00D001C3" w:rsidRDefault="00D001C3" w:rsidP="00381383">
      <w:pPr>
        <w:spacing w:after="0"/>
      </w:pPr>
    </w:p>
    <w:p w:rsidR="00A5079D" w:rsidRDefault="00381383" w:rsidP="00381383">
      <w:pPr>
        <w:spacing w:after="0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8AB8F3B" wp14:editId="28A2A985">
                <wp:simplePos x="0" y="0"/>
                <wp:positionH relativeFrom="column">
                  <wp:posOffset>176530</wp:posOffset>
                </wp:positionH>
                <wp:positionV relativeFrom="paragraph">
                  <wp:posOffset>2226310</wp:posOffset>
                </wp:positionV>
                <wp:extent cx="581025" cy="161925"/>
                <wp:effectExtent l="0" t="0" r="28575" b="28575"/>
                <wp:wrapNone/>
                <wp:docPr id="42" name="Rechteck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619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42" o:spid="_x0000_s1026" style="position:absolute;margin-left:13.9pt;margin-top:175.3pt;width:45.75pt;height:12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" fillcolor="white [3212]" strokecolor="white [3212]" strokeweight="2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34E1A0E" wp14:editId="664A2A2E">
                <wp:simplePos x="0" y="0"/>
                <wp:positionH relativeFrom="column">
                  <wp:posOffset>1071880</wp:posOffset>
                </wp:positionH>
                <wp:positionV relativeFrom="paragraph">
                  <wp:posOffset>1445260</wp:posOffset>
                </wp:positionV>
                <wp:extent cx="895350" cy="314325"/>
                <wp:effectExtent l="0" t="0" r="19050" b="28575"/>
                <wp:wrapNone/>
                <wp:docPr id="41" name="Rechteck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143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41" o:spid="_x0000_s1026" style="position:absolute;margin-left:84.4pt;margin-top:113.8pt;width:70.5pt;height:24.7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" fillcolor="white [3212]" strokecolor="white [3212]" strokeweight="2pt"/>
            </w:pict>
          </mc:Fallback>
        </mc:AlternateContent>
      </w:r>
      <w:r w:rsidR="00A5079D">
        <w:rPr>
          <w:noProof/>
          <w:lang w:eastAsia="de-DE"/>
        </w:rPr>
        <w:drawing>
          <wp:inline distT="0" distB="0" distL="0" distR="0" wp14:anchorId="46410F2A" wp14:editId="48EF90AE">
            <wp:extent cx="4866152" cy="23622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4543" cy="236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383" w:rsidRDefault="00381383" w:rsidP="00381383">
      <w:pPr>
        <w:spacing w:after="0"/>
      </w:pPr>
    </w:p>
    <w:p w:rsidR="00A5079D" w:rsidRDefault="00A5079D" w:rsidP="00381383">
      <w:pPr>
        <w:spacing w:after="0"/>
        <w:jc w:val="both"/>
      </w:pPr>
      <w:r>
        <w:rPr>
          <w:noProof/>
          <w:lang w:eastAsia="de-DE"/>
        </w:rPr>
        <w:drawing>
          <wp:inline distT="0" distB="0" distL="0" distR="0" wp14:anchorId="298E358F" wp14:editId="4FA97A54">
            <wp:extent cx="4041556" cy="219075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1556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1B2" w:rsidRDefault="009F31B2" w:rsidP="00381383">
      <w:pPr>
        <w:spacing w:after="0"/>
        <w:jc w:val="both"/>
      </w:pPr>
    </w:p>
    <w:p w:rsidR="009F31B2" w:rsidRDefault="00381383" w:rsidP="00381383">
      <w:pPr>
        <w:spacing w:after="0"/>
        <w:jc w:val="both"/>
      </w:pPr>
      <w:r>
        <w:t>Ordner auf B</w:t>
      </w:r>
      <w:r w:rsidR="009F31B2">
        <w:t>ox kopieren und entpacken</w:t>
      </w:r>
    </w:p>
    <w:p w:rsidR="009F31B2" w:rsidRDefault="009F31B2" w:rsidP="00381383">
      <w:pPr>
        <w:spacing w:after="0"/>
        <w:jc w:val="both"/>
      </w:pPr>
    </w:p>
    <w:p w:rsidR="009F31B2" w:rsidRDefault="00D04E5B" w:rsidP="00381383">
      <w:pPr>
        <w:spacing w:after="0"/>
        <w:jc w:val="both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C6B804" wp14:editId="698E4093">
                <wp:simplePos x="0" y="0"/>
                <wp:positionH relativeFrom="column">
                  <wp:posOffset>6634480</wp:posOffset>
                </wp:positionH>
                <wp:positionV relativeFrom="paragraph">
                  <wp:posOffset>3435350</wp:posOffset>
                </wp:positionV>
                <wp:extent cx="276225" cy="238125"/>
                <wp:effectExtent l="19050" t="19050" r="47625" b="28575"/>
                <wp:wrapNone/>
                <wp:docPr id="40" name="Pfeil nach oben 40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381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feil nach oben 40" o:spid="_x0000_s1026" type="#_x0000_t68" href="#_top" style="position:absolute;margin-left:522.4pt;margin-top:270.5pt;width:21.75pt;height:18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" o:button="t" adj="10800" fillcolor="red" strokecolor="red" strokeweight="2pt">
                <v:fill o:detectmouseclick="t"/>
              </v:shape>
            </w:pict>
          </mc:Fallback>
        </mc:AlternateContent>
      </w:r>
      <w:r w:rsidR="00AF515B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50406A" wp14:editId="4EC3E365">
                <wp:simplePos x="0" y="0"/>
                <wp:positionH relativeFrom="column">
                  <wp:posOffset>357505</wp:posOffset>
                </wp:positionH>
                <wp:positionV relativeFrom="paragraph">
                  <wp:posOffset>1315085</wp:posOffset>
                </wp:positionV>
                <wp:extent cx="1504950" cy="142875"/>
                <wp:effectExtent l="0" t="0" r="19050" b="28575"/>
                <wp:wrapNone/>
                <wp:docPr id="13" name="Rechteck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13" o:spid="_x0000_s1026" style="position:absolute;margin-left:28.15pt;margin-top:103.55pt;width:118.5pt;height:11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" filled="f" strokecolor="red" strokeweight="2pt"/>
            </w:pict>
          </mc:Fallback>
        </mc:AlternateContent>
      </w:r>
      <w:r w:rsidR="009F31B2">
        <w:rPr>
          <w:noProof/>
          <w:lang w:eastAsia="de-DE"/>
        </w:rPr>
        <w:drawing>
          <wp:inline distT="0" distB="0" distL="0" distR="0" wp14:anchorId="4BF77F12" wp14:editId="70D2A629">
            <wp:extent cx="2368406" cy="308610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66806" t="20513" r="22280" b="35385"/>
                    <a:stretch/>
                  </pic:blipFill>
                  <pic:spPr bwMode="auto">
                    <a:xfrm>
                      <a:off x="0" y="0"/>
                      <a:ext cx="2370854" cy="3089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1C3" w:rsidRDefault="00D001C3" w:rsidP="00381383">
      <w:pPr>
        <w:spacing w:after="0"/>
      </w:pPr>
    </w:p>
    <w:p w:rsidR="00381383" w:rsidRDefault="00381383" w:rsidP="00381383">
      <w:pPr>
        <w:pStyle w:val="berschrift2"/>
      </w:pPr>
      <w:bookmarkStart w:id="5" w:name="_Zeitsynchronisation_abschalten"/>
      <w:bookmarkEnd w:id="5"/>
      <w:r>
        <w:t>Zeitsynchronisation abschalten</w:t>
      </w:r>
    </w:p>
    <w:p w:rsidR="00381383" w:rsidRDefault="00381383" w:rsidP="00381383">
      <w:pPr>
        <w:spacing w:after="0"/>
      </w:pPr>
    </w:p>
    <w:p w:rsidR="00381383" w:rsidRDefault="00381383" w:rsidP="00381383">
      <w:pPr>
        <w:spacing w:after="0"/>
      </w:pPr>
    </w:p>
    <w:p w:rsidR="00D001C3" w:rsidRDefault="00D001C3" w:rsidP="00381383">
      <w:pPr>
        <w:spacing w:after="0"/>
      </w:pPr>
      <w:r>
        <w:t xml:space="preserve">Systemsteuerung </w:t>
      </w:r>
      <w:r>
        <w:sym w:font="Wingdings" w:char="F0E0"/>
      </w:r>
      <w:r>
        <w:t xml:space="preserve"> Datum und Uhrzeit </w:t>
      </w:r>
    </w:p>
    <w:p w:rsidR="00D001C3" w:rsidRDefault="00D001C3" w:rsidP="00381383">
      <w:pPr>
        <w:spacing w:after="0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3D5DD1" wp14:editId="3944FC8F">
                <wp:simplePos x="0" y="0"/>
                <wp:positionH relativeFrom="column">
                  <wp:posOffset>252730</wp:posOffset>
                </wp:positionH>
                <wp:positionV relativeFrom="paragraph">
                  <wp:posOffset>3472815</wp:posOffset>
                </wp:positionV>
                <wp:extent cx="2543175" cy="190500"/>
                <wp:effectExtent l="0" t="0" r="28575" b="19050"/>
                <wp:wrapNone/>
                <wp:docPr id="8" name="Rechteck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1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8" o:spid="_x0000_s1026" style="position:absolute;margin-left:19.9pt;margin-top:273.45pt;width:200.25pt;height: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2699C76D" wp14:editId="74847364">
            <wp:extent cx="4410075" cy="5372100"/>
            <wp:effectExtent l="0" t="0" r="9525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1C3" w:rsidRDefault="00D001C3" w:rsidP="00381383">
      <w:pPr>
        <w:spacing w:after="0"/>
      </w:pPr>
    </w:p>
    <w:p w:rsidR="0027200C" w:rsidRDefault="00AF515B" w:rsidP="00381383">
      <w:pPr>
        <w:spacing w:after="0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4BB885" wp14:editId="2BF27D17">
                <wp:simplePos x="0" y="0"/>
                <wp:positionH relativeFrom="column">
                  <wp:posOffset>6653530</wp:posOffset>
                </wp:positionH>
                <wp:positionV relativeFrom="paragraph">
                  <wp:posOffset>2687320</wp:posOffset>
                </wp:positionV>
                <wp:extent cx="276225" cy="238125"/>
                <wp:effectExtent l="19050" t="19050" r="47625" b="28575"/>
                <wp:wrapNone/>
                <wp:docPr id="32" name="Pfeil nach oben 32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381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feil nach oben 32" o:spid="_x0000_s1026" type="#_x0000_t68" href="#_top" style="position:absolute;margin-left:523.9pt;margin-top:211.6pt;width:21.75pt;height:18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" o:button="t" adj="10800" fillcolor="red" strokecolor="red" strokeweight="2pt">
                <v:fill o:detectmouseclick="t"/>
              </v:shape>
            </w:pict>
          </mc:Fallback>
        </mc:AlternateContent>
      </w:r>
      <w:r w:rsidR="0027200C">
        <w:br w:type="page"/>
      </w:r>
    </w:p>
    <w:p w:rsidR="00D001C3" w:rsidRDefault="00D001C3" w:rsidP="00381383">
      <w:pPr>
        <w:pStyle w:val="berschrift2"/>
      </w:pPr>
      <w:bookmarkStart w:id="6" w:name="_Sap_Installieren"/>
      <w:bookmarkEnd w:id="6"/>
      <w:r>
        <w:lastRenderedPageBreak/>
        <w:t>Sap Installieren</w:t>
      </w:r>
    </w:p>
    <w:p w:rsidR="00D001C3" w:rsidRPr="00D001C3" w:rsidRDefault="00D001C3" w:rsidP="00381383">
      <w:pPr>
        <w:spacing w:after="0"/>
      </w:pPr>
    </w:p>
    <w:p w:rsidR="009F31B2" w:rsidRDefault="00D001C3" w:rsidP="00381383">
      <w:pPr>
        <w:spacing w:after="0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0B5ACBB" wp14:editId="24B03F74">
                <wp:simplePos x="0" y="0"/>
                <wp:positionH relativeFrom="column">
                  <wp:posOffset>2272030</wp:posOffset>
                </wp:positionH>
                <wp:positionV relativeFrom="paragraph">
                  <wp:posOffset>3453765</wp:posOffset>
                </wp:positionV>
                <wp:extent cx="3486150" cy="180975"/>
                <wp:effectExtent l="0" t="0" r="19050" b="28575"/>
                <wp:wrapNone/>
                <wp:docPr id="29" name="Rechteck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15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9" o:spid="_x0000_s1026" style="position:absolute;margin-left:178.9pt;margin-top:271.95pt;width:274.5pt;height:14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" filled="f" strokecolor="red" strokeweight="2pt"/>
            </w:pict>
          </mc:Fallback>
        </mc:AlternateContent>
      </w:r>
      <w:r w:rsidR="0027200C">
        <w:rPr>
          <w:noProof/>
          <w:lang w:eastAsia="de-DE"/>
        </w:rPr>
        <w:drawing>
          <wp:inline distT="0" distB="0" distL="0" distR="0" wp14:anchorId="187EFD7D" wp14:editId="5ACF6EAA">
            <wp:extent cx="5760720" cy="4358206"/>
            <wp:effectExtent l="0" t="0" r="0" b="444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0C" w:rsidRDefault="0027200C" w:rsidP="00381383">
      <w:pPr>
        <w:spacing w:after="0"/>
        <w:jc w:val="both"/>
      </w:pPr>
      <w:r>
        <w:rPr>
          <w:noProof/>
          <w:lang w:eastAsia="de-DE"/>
        </w:rPr>
        <w:drawing>
          <wp:inline distT="0" distB="0" distL="0" distR="0" wp14:anchorId="62D549D2" wp14:editId="2B7DE3DE">
            <wp:extent cx="4295775" cy="2295525"/>
            <wp:effectExtent l="0" t="0" r="9525" b="952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0C" w:rsidRDefault="0027200C" w:rsidP="00381383">
      <w:pPr>
        <w:spacing w:after="0"/>
        <w:jc w:val="both"/>
      </w:pPr>
    </w:p>
    <w:p w:rsidR="0027200C" w:rsidRDefault="00D001C3" w:rsidP="00381383">
      <w:pPr>
        <w:spacing w:after="0"/>
        <w:jc w:val="both"/>
      </w:pPr>
      <w:r>
        <w:t xml:space="preserve">Klick </w:t>
      </w:r>
      <w:r>
        <w:sym w:font="Wingdings" w:char="F0E0"/>
      </w:r>
      <w:r>
        <w:t xml:space="preserve">  </w:t>
      </w:r>
      <w:r w:rsidR="0027200C">
        <w:t>Next</w:t>
      </w:r>
    </w:p>
    <w:p w:rsidR="0027200C" w:rsidRDefault="00381383" w:rsidP="00381383">
      <w:pPr>
        <w:spacing w:after="0"/>
        <w:jc w:val="both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79B88AD" wp14:editId="44D72432">
                <wp:simplePos x="0" y="0"/>
                <wp:positionH relativeFrom="column">
                  <wp:posOffset>6624955</wp:posOffset>
                </wp:positionH>
                <wp:positionV relativeFrom="paragraph">
                  <wp:posOffset>1819275</wp:posOffset>
                </wp:positionV>
                <wp:extent cx="276225" cy="238125"/>
                <wp:effectExtent l="19050" t="19050" r="47625" b="28575"/>
                <wp:wrapNone/>
                <wp:docPr id="33" name="Pfeil nach oben 33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381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feil nach oben 33" o:spid="_x0000_s1026" type="#_x0000_t68" href="#_top" style="position:absolute;margin-left:521.65pt;margin-top:143.25pt;width:21.75pt;height:18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" o:button="t" adj="10800" fillcolor="red" strokecolor="red" strokeweight="2pt">
                <v:fill o:detectmouseclick="t"/>
              </v:shape>
            </w:pict>
          </mc:Fallback>
        </mc:AlternateContent>
      </w:r>
    </w:p>
    <w:p w:rsidR="0027200C" w:rsidRDefault="00D001C3" w:rsidP="00381383">
      <w:pPr>
        <w:spacing w:after="0"/>
        <w:jc w:val="both"/>
      </w:pPr>
      <w:r>
        <w:rPr>
          <w:noProof/>
          <w:lang w:eastAsia="de-DE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9479B8" wp14:editId="370E3C5F">
                <wp:simplePos x="0" y="0"/>
                <wp:positionH relativeFrom="column">
                  <wp:posOffset>3205480</wp:posOffset>
                </wp:positionH>
                <wp:positionV relativeFrom="paragraph">
                  <wp:posOffset>2672080</wp:posOffset>
                </wp:positionV>
                <wp:extent cx="552450" cy="209550"/>
                <wp:effectExtent l="0" t="0" r="19050" b="19050"/>
                <wp:wrapNone/>
                <wp:docPr id="30" name="Rechteck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30" o:spid="_x0000_s1026" style="position:absolute;margin-left:252.4pt;margin-top:210.4pt;width:43.5pt;height:16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" filled="f" strokecolor="red" strokeweight="2pt"/>
            </w:pict>
          </mc:Fallback>
        </mc:AlternateContent>
      </w:r>
      <w:r w:rsidR="0027200C">
        <w:rPr>
          <w:noProof/>
          <w:lang w:eastAsia="de-DE"/>
        </w:rPr>
        <w:drawing>
          <wp:inline distT="0" distB="0" distL="0" distR="0" wp14:anchorId="382EC8A7" wp14:editId="75D474B9">
            <wp:extent cx="4429125" cy="2971800"/>
            <wp:effectExtent l="0" t="0" r="9525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0C" w:rsidRDefault="0027200C" w:rsidP="00381383">
      <w:pPr>
        <w:spacing w:after="0"/>
        <w:jc w:val="both"/>
      </w:pPr>
    </w:p>
    <w:p w:rsidR="0027200C" w:rsidRDefault="0027200C" w:rsidP="00381383">
      <w:pPr>
        <w:spacing w:after="0"/>
        <w:jc w:val="both"/>
      </w:pPr>
      <w:r>
        <w:t>Hier wird man kurz</w:t>
      </w:r>
      <w:r w:rsidR="00D001C3">
        <w:t xml:space="preserve"> abgemeldet einfach wieder als A</w:t>
      </w:r>
      <w:r>
        <w:t>dmin anmelden</w:t>
      </w:r>
    </w:p>
    <w:p w:rsidR="0027200C" w:rsidRDefault="0027200C" w:rsidP="00381383">
      <w:pPr>
        <w:spacing w:after="0"/>
        <w:jc w:val="both"/>
      </w:pPr>
    </w:p>
    <w:p w:rsidR="0039639A" w:rsidRDefault="0039639A" w:rsidP="00381383">
      <w:pPr>
        <w:spacing w:after="0"/>
        <w:jc w:val="both"/>
      </w:pPr>
    </w:p>
    <w:p w:rsidR="0027200C" w:rsidRDefault="0027200C" w:rsidP="00381383">
      <w:pPr>
        <w:spacing w:after="0"/>
        <w:jc w:val="both"/>
      </w:pPr>
      <w:r>
        <w:rPr>
          <w:noProof/>
          <w:lang w:eastAsia="de-DE"/>
        </w:rPr>
        <w:drawing>
          <wp:inline distT="0" distB="0" distL="0" distR="0" wp14:anchorId="728ED70A" wp14:editId="6CDC81F5">
            <wp:extent cx="3800475" cy="2133600"/>
            <wp:effectExtent l="0" t="0" r="9525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683" b="7819"/>
                    <a:stretch/>
                  </pic:blipFill>
                  <pic:spPr bwMode="auto">
                    <a:xfrm>
                      <a:off x="0" y="0"/>
                      <a:ext cx="3800475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200C" w:rsidRDefault="00381383" w:rsidP="00381383">
      <w:pPr>
        <w:spacing w:after="0"/>
        <w:jc w:val="both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272806C" wp14:editId="5DB5A924">
                <wp:simplePos x="0" y="0"/>
                <wp:positionH relativeFrom="column">
                  <wp:posOffset>6586855</wp:posOffset>
                </wp:positionH>
                <wp:positionV relativeFrom="paragraph">
                  <wp:posOffset>3451860</wp:posOffset>
                </wp:positionV>
                <wp:extent cx="276225" cy="238125"/>
                <wp:effectExtent l="19050" t="19050" r="47625" b="28575"/>
                <wp:wrapNone/>
                <wp:docPr id="34" name="Pfeil nach oben 34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381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feil nach oben 34" o:spid="_x0000_s1026" type="#_x0000_t68" href="#_top" style="position:absolute;margin-left:518.65pt;margin-top:271.8pt;width:21.75pt;height:18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" o:button="t" adj="10800" fillcolor="red" strokecolor="red" strokeweight="2pt">
                <v:fill o:detectmouseclick="t"/>
              </v:shape>
            </w:pict>
          </mc:Fallback>
        </mc:AlternateContent>
      </w:r>
    </w:p>
    <w:p w:rsidR="0027200C" w:rsidRDefault="0027200C" w:rsidP="00381383">
      <w:pPr>
        <w:spacing w:after="0"/>
        <w:jc w:val="both"/>
      </w:pPr>
      <w:r>
        <w:rPr>
          <w:noProof/>
          <w:lang w:eastAsia="de-DE"/>
        </w:rPr>
        <w:lastRenderedPageBreak/>
        <w:drawing>
          <wp:inline distT="0" distB="0" distL="0" distR="0" wp14:anchorId="1D26B83A" wp14:editId="71763CFE">
            <wp:extent cx="5760720" cy="4143235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0C" w:rsidRDefault="0027200C" w:rsidP="00381383">
      <w:pPr>
        <w:spacing w:after="0"/>
        <w:jc w:val="both"/>
      </w:pPr>
      <w:r>
        <w:t>Kennwort vergeben</w:t>
      </w:r>
      <w:r w:rsidR="00D001C3">
        <w:t xml:space="preserve">  </w:t>
      </w:r>
      <w:r w:rsidR="00D001C3" w:rsidRPr="00D001C3">
        <w:rPr>
          <w:color w:val="FF0000"/>
        </w:rPr>
        <w:t xml:space="preserve">( Merken wird später benötigt </w:t>
      </w:r>
      <w:r w:rsidR="00D001C3">
        <w:t>)</w:t>
      </w:r>
    </w:p>
    <w:p w:rsidR="0027200C" w:rsidRDefault="0027200C" w:rsidP="00381383">
      <w:pPr>
        <w:spacing w:after="0"/>
        <w:jc w:val="both"/>
      </w:pPr>
    </w:p>
    <w:p w:rsidR="0027200C" w:rsidRDefault="0027200C" w:rsidP="00381383">
      <w:pPr>
        <w:spacing w:after="0"/>
        <w:jc w:val="both"/>
      </w:pPr>
      <w:r>
        <w:t xml:space="preserve">Danach kommt einmal eine Meldung das ihr System dafür nicht passt einfach </w:t>
      </w:r>
      <w:r w:rsidR="00211D05">
        <w:t>Abbrechen</w:t>
      </w:r>
      <w:r>
        <w:t xml:space="preserve"> Klicken</w:t>
      </w:r>
      <w:r w:rsidR="0039639A">
        <w:t>, d</w:t>
      </w:r>
      <w:r>
        <w:t xml:space="preserve">ie Installation wird fortgeführt. </w:t>
      </w:r>
    </w:p>
    <w:p w:rsidR="0027200C" w:rsidRDefault="0027200C" w:rsidP="00381383">
      <w:pPr>
        <w:spacing w:after="0"/>
        <w:jc w:val="both"/>
        <w:rPr>
          <w:noProof/>
          <w:lang w:eastAsia="de-DE"/>
        </w:rPr>
      </w:pPr>
      <w:r>
        <w:t xml:space="preserve">Hier lieber nicht </w:t>
      </w:r>
      <w:r w:rsidR="00211D05">
        <w:t xml:space="preserve">warten sondern </w:t>
      </w:r>
      <w:r w:rsidR="00211D05">
        <w:rPr>
          <w:noProof/>
          <w:lang w:eastAsia="de-DE"/>
        </w:rPr>
        <w:drawing>
          <wp:inline distT="0" distB="0" distL="0" distR="0" wp14:anchorId="600ED7C1" wp14:editId="3477EE24">
            <wp:extent cx="790575" cy="654022"/>
            <wp:effectExtent l="0" t="0" r="0" b="0"/>
            <wp:docPr id="18" name="Grafik 18" descr="C:\Users\Andreas\AppData\Local\Microsoft\Windows\Temporary Internet Files\Content.IE5\8ORQYTUU\MM900223786[1]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dreas\AppData\Local\Microsoft\Windows\Temporary Internet Files\Content.IE5\8ORQYTUU\MM900223786[1].gif"/>
                    <pic:cNvPicPr>
                      <a:picLocks noChangeAspect="1" noChangeArrowheads="1" noCrop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285" cy="65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1D05">
        <w:t xml:space="preserve">machen </w:t>
      </w:r>
      <w:r w:rsidR="0039639A">
        <w:t xml:space="preserve"> oder </w:t>
      </w:r>
      <w:r w:rsidR="0039639A" w:rsidRPr="0039639A">
        <w:rPr>
          <w:noProof/>
          <w:lang w:eastAsia="de-DE"/>
        </w:rPr>
        <w:t xml:space="preserve"> </w:t>
      </w:r>
      <w:r w:rsidR="0039639A">
        <w:rPr>
          <w:noProof/>
          <w:lang w:eastAsia="de-DE"/>
        </w:rPr>
        <w:drawing>
          <wp:inline distT="0" distB="0" distL="0" distR="0" wp14:anchorId="77F7AB8C" wp14:editId="737D1D35">
            <wp:extent cx="939461" cy="600075"/>
            <wp:effectExtent l="0" t="0" r="0" b="0"/>
            <wp:docPr id="51" name="Grafik 51" descr="C:\Users\Andreas\AppData\Local\Microsoft\Windows\Temporary Internet Files\Content.IE5\8ORQYTUU\MC900332530[1]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dreas\AppData\Local\Microsoft\Windows\Temporary Internet Files\Content.IE5\8ORQYTUU\MC900332530[1].wmf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675" cy="600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639A">
        <w:rPr>
          <w:noProof/>
          <w:lang w:eastAsia="de-DE"/>
        </w:rPr>
        <w:t>.</w:t>
      </w:r>
    </w:p>
    <w:p w:rsidR="009E30B1" w:rsidRDefault="009E30B1" w:rsidP="00381383">
      <w:pPr>
        <w:spacing w:after="0"/>
        <w:jc w:val="both"/>
        <w:rPr>
          <w:noProof/>
          <w:lang w:eastAsia="de-DE"/>
        </w:rPr>
      </w:pPr>
    </w:p>
    <w:p w:rsidR="009E30B1" w:rsidRDefault="009E30B1" w:rsidP="00381383">
      <w:pPr>
        <w:spacing w:after="0"/>
        <w:jc w:val="both"/>
        <w:rPr>
          <w:noProof/>
          <w:lang w:eastAsia="de-DE"/>
        </w:rPr>
      </w:pPr>
    </w:p>
    <w:p w:rsidR="009E30B1" w:rsidRDefault="009E30B1" w:rsidP="00381383">
      <w:pPr>
        <w:spacing w:after="0"/>
        <w:jc w:val="both"/>
        <w:rPr>
          <w:noProof/>
          <w:lang w:eastAsia="de-DE"/>
        </w:rPr>
      </w:pPr>
    </w:p>
    <w:p w:rsidR="009E30B1" w:rsidRDefault="009E30B1" w:rsidP="00381383">
      <w:pPr>
        <w:spacing w:after="0"/>
        <w:jc w:val="both"/>
        <w:rPr>
          <w:noProof/>
          <w:lang w:eastAsia="de-DE"/>
        </w:rPr>
      </w:pPr>
    </w:p>
    <w:p w:rsidR="009E30B1" w:rsidRDefault="00E96F84">
      <w:pPr>
        <w:rPr>
          <w:noProof/>
          <w:lang w:eastAsia="de-DE"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1D66421" wp14:editId="38CC12CA">
                <wp:simplePos x="0" y="0"/>
                <wp:positionH relativeFrom="column">
                  <wp:posOffset>6510655</wp:posOffset>
                </wp:positionH>
                <wp:positionV relativeFrom="paragraph">
                  <wp:posOffset>2933700</wp:posOffset>
                </wp:positionV>
                <wp:extent cx="276225" cy="238125"/>
                <wp:effectExtent l="19050" t="19050" r="47625" b="28575"/>
                <wp:wrapNone/>
                <wp:docPr id="35" name="Pfeil nach oben 35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381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feil nach oben 35" o:spid="_x0000_s1026" type="#_x0000_t68" href="#_top" style="position:absolute;margin-left:512.65pt;margin-top:231pt;width:21.75pt;height:18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" o:button="t" adj="10800" fillcolor="red" strokecolor="red" strokeweight="2pt">
                <v:fill o:detectmouseclick="t"/>
              </v:shape>
            </w:pict>
          </mc:Fallback>
        </mc:AlternateContent>
      </w:r>
      <w:r w:rsidR="009E30B1">
        <w:rPr>
          <w:noProof/>
          <w:lang w:eastAsia="de-DE"/>
        </w:rPr>
        <w:br w:type="page"/>
      </w:r>
    </w:p>
    <w:p w:rsidR="009E30B1" w:rsidRDefault="00803673" w:rsidP="00381383">
      <w:pPr>
        <w:spacing w:after="0"/>
        <w:jc w:val="both"/>
      </w:pPr>
      <w:r>
        <w:lastRenderedPageBreak/>
        <w:t xml:space="preserve">Nach der Installation Abmelden und </w:t>
      </w:r>
      <w:r w:rsidR="002A0869">
        <w:t>als sapadm anmelden</w:t>
      </w:r>
    </w:p>
    <w:p w:rsidR="002A0869" w:rsidRDefault="002A0869" w:rsidP="00381383">
      <w:pPr>
        <w:spacing w:after="0"/>
        <w:jc w:val="both"/>
      </w:pPr>
    </w:p>
    <w:p w:rsidR="002A0869" w:rsidRDefault="002A0869" w:rsidP="00381383">
      <w:pPr>
        <w:spacing w:after="0"/>
        <w:jc w:val="both"/>
      </w:pPr>
      <w:r>
        <w:rPr>
          <w:noProof/>
          <w:lang w:eastAsia="de-DE"/>
        </w:rPr>
        <w:drawing>
          <wp:inline distT="0" distB="0" distL="0" distR="0" wp14:anchorId="07F9B032" wp14:editId="10E9155B">
            <wp:extent cx="1314450" cy="952500"/>
            <wp:effectExtent l="0" t="0" r="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0B1" w:rsidRDefault="009E30B1" w:rsidP="00381383">
      <w:pPr>
        <w:spacing w:after="0"/>
        <w:jc w:val="both"/>
      </w:pPr>
    </w:p>
    <w:p w:rsidR="001B1C90" w:rsidRPr="001B1C90" w:rsidRDefault="001B1C90" w:rsidP="001B1C90">
      <w:pPr>
        <w:pStyle w:val="berschrift2"/>
        <w:rPr>
          <w:sz w:val="28"/>
          <w:szCs w:val="28"/>
        </w:rPr>
      </w:pPr>
      <w:bookmarkStart w:id="7" w:name="_SAP_Management_Console"/>
      <w:bookmarkEnd w:id="7"/>
      <w:r w:rsidRPr="001B1C90">
        <w:rPr>
          <w:sz w:val="28"/>
          <w:szCs w:val="28"/>
        </w:rPr>
        <w:t>SAP Management Console</w:t>
      </w:r>
    </w:p>
    <w:p w:rsidR="001B1C90" w:rsidRDefault="001B1C90" w:rsidP="00381383">
      <w:pPr>
        <w:spacing w:after="0"/>
        <w:jc w:val="both"/>
      </w:pPr>
    </w:p>
    <w:p w:rsidR="002A0869" w:rsidRDefault="001B1C90" w:rsidP="00381383">
      <w:pPr>
        <w:spacing w:after="0"/>
        <w:jc w:val="both"/>
      </w:pPr>
      <w:r>
        <w:rPr>
          <w:noProof/>
          <w:lang w:eastAsia="de-DE"/>
        </w:rPr>
        <w:drawing>
          <wp:inline distT="0" distB="0" distL="0" distR="0" wp14:anchorId="58E4F775" wp14:editId="62F63492">
            <wp:extent cx="1238250" cy="1019175"/>
            <wp:effectExtent l="0" t="0" r="0" b="9525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C90" w:rsidRDefault="001B1C90" w:rsidP="00381383">
      <w:pPr>
        <w:spacing w:after="0"/>
        <w:jc w:val="both"/>
      </w:pPr>
    </w:p>
    <w:p w:rsidR="001B1C90" w:rsidRDefault="001B1C90" w:rsidP="00381383">
      <w:pPr>
        <w:spacing w:after="0"/>
        <w:jc w:val="both"/>
      </w:pPr>
      <w:r>
        <w:rPr>
          <w:noProof/>
          <w:lang w:eastAsia="de-DE"/>
        </w:rPr>
        <w:drawing>
          <wp:inline distT="0" distB="0" distL="0" distR="0" wp14:anchorId="1A4BA28D" wp14:editId="62A7C912">
            <wp:extent cx="2905125" cy="1735529"/>
            <wp:effectExtent l="0" t="0" r="0" b="0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52678" t="24294" r="35012" b="52899"/>
                    <a:stretch/>
                  </pic:blipFill>
                  <pic:spPr bwMode="auto">
                    <a:xfrm>
                      <a:off x="0" y="0"/>
                      <a:ext cx="2912386" cy="1739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726" w:rsidRDefault="00C53726" w:rsidP="00381383">
      <w:pPr>
        <w:spacing w:after="0"/>
        <w:jc w:val="both"/>
      </w:pPr>
    </w:p>
    <w:p w:rsidR="00C53726" w:rsidRDefault="00C53726" w:rsidP="00381383">
      <w:pPr>
        <w:spacing w:after="0"/>
        <w:jc w:val="both"/>
      </w:pPr>
      <w:r>
        <w:t xml:space="preserve">Hier muss man denn Server Starten </w:t>
      </w:r>
    </w:p>
    <w:p w:rsidR="00C53726" w:rsidRDefault="00C53726" w:rsidP="00381383">
      <w:pPr>
        <w:spacing w:after="0"/>
        <w:jc w:val="both"/>
      </w:pPr>
      <w:r>
        <w:t xml:space="preserve">Grün </w:t>
      </w:r>
      <w:r>
        <w:sym w:font="Wingdings" w:char="F0E0"/>
      </w:r>
      <w:r>
        <w:t xml:space="preserve"> läuft</w:t>
      </w:r>
    </w:p>
    <w:p w:rsidR="00C53726" w:rsidRDefault="00C53726" w:rsidP="00381383">
      <w:pPr>
        <w:spacing w:after="0"/>
        <w:jc w:val="both"/>
      </w:pPr>
      <w:r>
        <w:t xml:space="preserve">Gelb </w:t>
      </w:r>
      <w:r>
        <w:sym w:font="Wingdings" w:char="F0E0"/>
      </w:r>
      <w:r>
        <w:t xml:space="preserve"> Lizenz abgelaufen</w:t>
      </w:r>
    </w:p>
    <w:bookmarkStart w:id="8" w:name="_SapGUI_installieren"/>
    <w:bookmarkEnd w:id="8"/>
    <w:p w:rsidR="00C53726" w:rsidRDefault="00E96F8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9D9AD2D" wp14:editId="0ED577EF">
                <wp:simplePos x="0" y="0"/>
                <wp:positionH relativeFrom="column">
                  <wp:posOffset>6634480</wp:posOffset>
                </wp:positionH>
                <wp:positionV relativeFrom="paragraph">
                  <wp:posOffset>3462020</wp:posOffset>
                </wp:positionV>
                <wp:extent cx="276225" cy="238125"/>
                <wp:effectExtent l="19050" t="19050" r="47625" b="28575"/>
                <wp:wrapNone/>
                <wp:docPr id="27" name="Pfeil nach oben 27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381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feil nach oben 27" o:spid="_x0000_s1026" type="#_x0000_t68" href="#_top" style="position:absolute;margin-left:522.4pt;margin-top:272.6pt;width:21.75pt;height:18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" o:button="t" adj="10800" fillcolor="red" strokecolor="red" strokeweight="2pt">
                <v:fill o:detectmouseclick="t"/>
              </v:shape>
            </w:pict>
          </mc:Fallback>
        </mc:AlternateContent>
      </w:r>
      <w:r w:rsidR="00C53726">
        <w:br w:type="page"/>
      </w:r>
    </w:p>
    <w:p w:rsidR="002A0869" w:rsidRDefault="002A0869" w:rsidP="002A0869">
      <w:pPr>
        <w:pStyle w:val="berschrift1"/>
      </w:pPr>
      <w:r>
        <w:lastRenderedPageBreak/>
        <w:t xml:space="preserve">SapGUI installieren </w:t>
      </w:r>
    </w:p>
    <w:p w:rsidR="002A0869" w:rsidRDefault="002A0869" w:rsidP="002A0869"/>
    <w:p w:rsidR="009E30B1" w:rsidRDefault="002A0869" w:rsidP="002A0869">
      <w:r>
        <w:t>NWABAPTRIAL70304_64</w:t>
      </w:r>
      <w:r>
        <w:sym w:font="Wingdings" w:char="F0E0"/>
      </w:r>
      <w:r w:rsidRPr="002A0869">
        <w:t>Frontend&amp;tools</w:t>
      </w:r>
      <w:r>
        <w:t xml:space="preserve"> </w:t>
      </w:r>
      <w:r>
        <w:sym w:font="Wingdings" w:char="F0E0"/>
      </w:r>
      <w:r w:rsidRPr="002A0869">
        <w:t>SAP_GUI_for_Windows_7.20_Patchlevel_7_SDN_version_20110701_1428</w:t>
      </w:r>
      <w:r>
        <w:t>.exe</w:t>
      </w:r>
    </w:p>
    <w:p w:rsidR="002A0869" w:rsidRDefault="002A0869" w:rsidP="002A0869"/>
    <w:p w:rsidR="002A0869" w:rsidRDefault="002A0869" w:rsidP="002A0869">
      <w:r>
        <w:t xml:space="preserve">Kann natürlich auch auf dem Hauptsystem installiert werden dann muss allerdings beim Anwendungsserver ihre IP der VBOX eingetragen werden. </w:t>
      </w:r>
    </w:p>
    <w:p w:rsidR="002A0869" w:rsidRDefault="002A0869" w:rsidP="002A0869"/>
    <w:p w:rsidR="002A0869" w:rsidRDefault="002A0869" w:rsidP="002A0869">
      <w:r>
        <w:t xml:space="preserve">Verbindungen </w:t>
      </w:r>
      <w:r>
        <w:sym w:font="Wingdings" w:char="F0E0"/>
      </w:r>
      <w:r>
        <w:t xml:space="preserve"> Neuen Eintrag hinzufügen</w:t>
      </w:r>
    </w:p>
    <w:p w:rsidR="002A0869" w:rsidRDefault="002A0869" w:rsidP="002A0869">
      <w:r>
        <w:rPr>
          <w:noProof/>
          <w:lang w:eastAsia="de-DE"/>
        </w:rPr>
        <w:drawing>
          <wp:inline distT="0" distB="0" distL="0" distR="0" wp14:anchorId="2E66C479" wp14:editId="378C15B9">
            <wp:extent cx="5972810" cy="4147820"/>
            <wp:effectExtent l="0" t="0" r="8890" b="508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869" w:rsidRDefault="00E96F84" w:rsidP="002A0869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42A23CA" wp14:editId="2FABBE19">
                <wp:simplePos x="0" y="0"/>
                <wp:positionH relativeFrom="column">
                  <wp:posOffset>6701155</wp:posOffset>
                </wp:positionH>
                <wp:positionV relativeFrom="paragraph">
                  <wp:posOffset>2511425</wp:posOffset>
                </wp:positionV>
                <wp:extent cx="276225" cy="238125"/>
                <wp:effectExtent l="19050" t="19050" r="47625" b="28575"/>
                <wp:wrapNone/>
                <wp:docPr id="31" name="Pfeil nach oben 31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381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feil nach oben 31" o:spid="_x0000_s1026" type="#_x0000_t68" href="#_top" style="position:absolute;margin-left:527.65pt;margin-top:197.75pt;width:21.75pt;height:18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" o:button="t" adj="10800" fillcolor="red" strokecolor="red" strokeweight="2pt">
                <v:fill o:detectmouseclick="t"/>
              </v:shape>
            </w:pict>
          </mc:Fallback>
        </mc:AlternateContent>
      </w:r>
      <w:r w:rsidR="002A0869">
        <w:t>Weiter</w:t>
      </w:r>
    </w:p>
    <w:p w:rsidR="002A0869" w:rsidRDefault="002A0869" w:rsidP="002A0869">
      <w:r>
        <w:rPr>
          <w:noProof/>
          <w:lang w:eastAsia="de-DE"/>
        </w:rPr>
        <w:lastRenderedPageBreak/>
        <w:drawing>
          <wp:inline distT="0" distB="0" distL="0" distR="0" wp14:anchorId="6AA88405" wp14:editId="5DDDA3D5">
            <wp:extent cx="4333875" cy="3528473"/>
            <wp:effectExtent l="0" t="0" r="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4335" cy="352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EB" w:rsidRDefault="00F52EEB" w:rsidP="002A0869">
      <w:r>
        <w:t>Fertig stellen</w:t>
      </w:r>
    </w:p>
    <w:p w:rsidR="00F52EEB" w:rsidRDefault="00F52EEB" w:rsidP="002A0869"/>
    <w:p w:rsidR="00F52EEB" w:rsidRDefault="00F52EEB" w:rsidP="002A0869">
      <w:r>
        <w:rPr>
          <w:noProof/>
          <w:lang w:eastAsia="de-DE"/>
        </w:rPr>
        <w:drawing>
          <wp:inline distT="0" distB="0" distL="0" distR="0" wp14:anchorId="1AE3116D" wp14:editId="14203D6B">
            <wp:extent cx="5972810" cy="1042035"/>
            <wp:effectExtent l="0" t="0" r="8890" b="571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EB" w:rsidRDefault="00F52EEB" w:rsidP="002A0869"/>
    <w:p w:rsidR="00F52EEB" w:rsidRDefault="00F52EEB" w:rsidP="002A0869">
      <w:r>
        <w:rPr>
          <w:noProof/>
          <w:lang w:eastAsia="de-DE"/>
        </w:rPr>
        <w:drawing>
          <wp:inline distT="0" distB="0" distL="0" distR="0" wp14:anchorId="33E0FBE7" wp14:editId="592C9213">
            <wp:extent cx="2781300" cy="2181225"/>
            <wp:effectExtent l="0" t="0" r="0" b="952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EB" w:rsidRDefault="00E96F84" w:rsidP="002A0869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DECD5D8" wp14:editId="21D48B60">
                <wp:simplePos x="0" y="0"/>
                <wp:positionH relativeFrom="column">
                  <wp:posOffset>6701155</wp:posOffset>
                </wp:positionH>
                <wp:positionV relativeFrom="paragraph">
                  <wp:posOffset>1193800</wp:posOffset>
                </wp:positionV>
                <wp:extent cx="276225" cy="238125"/>
                <wp:effectExtent l="19050" t="19050" r="47625" b="28575"/>
                <wp:wrapNone/>
                <wp:docPr id="36" name="Pfeil nach oben 36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381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feil nach oben 36" o:spid="_x0000_s1026" type="#_x0000_t68" href="#_top" style="position:absolute;margin-left:527.65pt;margin-top:94pt;width:21.75pt;height:18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" o:button="t" adj="10800" fillcolor="red" strokecolor="red" strokeweight="2pt">
                <v:fill o:detectmouseclick="t"/>
              </v:shape>
            </w:pict>
          </mc:Fallback>
        </mc:AlternateContent>
      </w:r>
      <w:r w:rsidR="00F52EEB">
        <w:t>Hier euer Passwort eingeben</w:t>
      </w:r>
    </w:p>
    <w:p w:rsidR="00F52EEB" w:rsidRDefault="00F52EEB" w:rsidP="002A0869">
      <w:r>
        <w:rPr>
          <w:noProof/>
          <w:lang w:eastAsia="de-DE"/>
        </w:rPr>
        <w:lastRenderedPageBreak/>
        <w:drawing>
          <wp:inline distT="0" distB="0" distL="0" distR="0" wp14:anchorId="71F3956C" wp14:editId="28B84F3D">
            <wp:extent cx="2714625" cy="876300"/>
            <wp:effectExtent l="0" t="0" r="9525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EB" w:rsidRDefault="00F52EEB" w:rsidP="002A0869"/>
    <w:p w:rsidR="00F52EEB" w:rsidRDefault="00F52EEB" w:rsidP="002A0869">
      <w:r>
        <w:rPr>
          <w:noProof/>
          <w:lang w:eastAsia="de-DE"/>
        </w:rPr>
        <w:drawing>
          <wp:inline distT="0" distB="0" distL="0" distR="0" wp14:anchorId="41C4AC81" wp14:editId="311AA66F">
            <wp:extent cx="3733800" cy="1762125"/>
            <wp:effectExtent l="0" t="0" r="0" b="9525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EB" w:rsidRDefault="00F52EEB" w:rsidP="002A0869">
      <w:r>
        <w:t>Ändern</w:t>
      </w:r>
    </w:p>
    <w:p w:rsidR="00F52EEB" w:rsidRDefault="00F52EEB" w:rsidP="002A0869">
      <w:r>
        <w:rPr>
          <w:noProof/>
          <w:lang w:eastAsia="de-DE"/>
        </w:rPr>
        <w:drawing>
          <wp:inline distT="0" distB="0" distL="0" distR="0" wp14:anchorId="666FB46F" wp14:editId="6669E46F">
            <wp:extent cx="5972810" cy="3437255"/>
            <wp:effectExtent l="0" t="0" r="889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EB" w:rsidRDefault="00F52EEB" w:rsidP="002A0869">
      <w:r>
        <w:t>Hier ein Passwort eingeben ( Passwort wird beim ersten einlocken geändert )</w:t>
      </w:r>
    </w:p>
    <w:p w:rsidR="00F52EEB" w:rsidRDefault="00F52EEB" w:rsidP="002A0869">
      <w:r>
        <w:t>und speichern.</w:t>
      </w:r>
    </w:p>
    <w:p w:rsidR="00F52EEB" w:rsidRDefault="00F52EEB" w:rsidP="002A0869">
      <w:r>
        <w:t>ABMELDEN und als BCUSER anmelden.</w:t>
      </w:r>
    </w:p>
    <w:p w:rsidR="00F52EEB" w:rsidRDefault="00F52EEB" w:rsidP="002A0869"/>
    <w:p w:rsidR="00F52EEB" w:rsidRDefault="00F52EEB" w:rsidP="002A0869"/>
    <w:p w:rsidR="00F52EEB" w:rsidRDefault="00E96F84" w:rsidP="002A0869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76D5590" wp14:editId="0878239F">
                <wp:simplePos x="0" y="0"/>
                <wp:positionH relativeFrom="column">
                  <wp:posOffset>6701155</wp:posOffset>
                </wp:positionH>
                <wp:positionV relativeFrom="paragraph">
                  <wp:posOffset>553720</wp:posOffset>
                </wp:positionV>
                <wp:extent cx="276225" cy="238125"/>
                <wp:effectExtent l="19050" t="19050" r="47625" b="28575"/>
                <wp:wrapNone/>
                <wp:docPr id="49" name="Pfeil nach oben 49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381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feil nach oben 49" o:spid="_x0000_s1026" type="#_x0000_t68" href="#_top" style="position:absolute;margin-left:527.65pt;margin-top:43.6pt;width:21.75pt;height:18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" o:button="t" adj="10800" fillcolor="red" strokecolor="red" strokeweight="2pt">
                <v:fill o:detectmouseclick="t"/>
              </v:shape>
            </w:pict>
          </mc:Fallback>
        </mc:AlternateContent>
      </w:r>
    </w:p>
    <w:p w:rsidR="00F52EEB" w:rsidRDefault="00F52EEB" w:rsidP="002A0869">
      <w:r>
        <w:lastRenderedPageBreak/>
        <w:t xml:space="preserve">SE80 </w:t>
      </w:r>
      <w:r>
        <w:sym w:font="Wingdings" w:char="F0E0"/>
      </w:r>
      <w:r>
        <w:t xml:space="preserve"> Object Navigator</w:t>
      </w:r>
    </w:p>
    <w:p w:rsidR="00F52EEB" w:rsidRDefault="00F52EEB" w:rsidP="002A0869">
      <w:r>
        <w:rPr>
          <w:noProof/>
          <w:lang w:eastAsia="de-DE"/>
        </w:rPr>
        <w:drawing>
          <wp:inline distT="0" distB="0" distL="0" distR="0" wp14:anchorId="03FB47FB" wp14:editId="5A052B05">
            <wp:extent cx="1866900" cy="657225"/>
            <wp:effectExtent l="0" t="0" r="0" b="9525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EB" w:rsidRDefault="00F52EEB" w:rsidP="002A0869">
      <w:r>
        <w:t>Hier ein eigenes neues Package anlegen</w:t>
      </w:r>
    </w:p>
    <w:p w:rsidR="00F52EEB" w:rsidRDefault="00F52EEB" w:rsidP="002A0869"/>
    <w:p w:rsidR="00F52EEB" w:rsidRDefault="00F52EEB" w:rsidP="002A0869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350398F" wp14:editId="07BCD528">
                <wp:simplePos x="0" y="0"/>
                <wp:positionH relativeFrom="column">
                  <wp:posOffset>1702435</wp:posOffset>
                </wp:positionH>
                <wp:positionV relativeFrom="paragraph">
                  <wp:posOffset>245110</wp:posOffset>
                </wp:positionV>
                <wp:extent cx="295275" cy="219075"/>
                <wp:effectExtent l="0" t="0" r="28575" b="28575"/>
                <wp:wrapNone/>
                <wp:docPr id="63" name="Rechteck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63" o:spid="_x0000_s1026" style="position:absolute;margin-left:134.05pt;margin-top:19.3pt;width:23.25pt;height:17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" filled="f" strokecolor="red" strokeweight="2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724A0777" wp14:editId="1D0D5951">
            <wp:extent cx="2343150" cy="514350"/>
            <wp:effectExtent l="0" t="0" r="0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EB" w:rsidRDefault="00F52EEB" w:rsidP="002A0869">
      <w:r>
        <w:rPr>
          <w:noProof/>
          <w:lang w:eastAsia="de-DE"/>
        </w:rPr>
        <w:drawing>
          <wp:inline distT="0" distB="0" distL="0" distR="0" wp14:anchorId="24284049" wp14:editId="3736EB6A">
            <wp:extent cx="2705100" cy="2640496"/>
            <wp:effectExtent l="0" t="0" r="0" b="762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47251" t="27760" r="38043" b="27723"/>
                    <a:stretch/>
                  </pic:blipFill>
                  <pic:spPr bwMode="auto">
                    <a:xfrm>
                      <a:off x="0" y="0"/>
                      <a:ext cx="2711441" cy="2646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EEB" w:rsidRDefault="00F52EEB" w:rsidP="002A0869"/>
    <w:p w:rsidR="00CC3968" w:rsidRDefault="00E96F84" w:rsidP="002A0869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F21281" wp14:editId="71BCC643">
                <wp:simplePos x="0" y="0"/>
                <wp:positionH relativeFrom="column">
                  <wp:posOffset>6701155</wp:posOffset>
                </wp:positionH>
                <wp:positionV relativeFrom="paragraph">
                  <wp:posOffset>3846195</wp:posOffset>
                </wp:positionV>
                <wp:extent cx="276225" cy="238125"/>
                <wp:effectExtent l="19050" t="19050" r="47625" b="28575"/>
                <wp:wrapNone/>
                <wp:docPr id="50" name="Pfeil nach oben 50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381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Pfeil nach oben 50" o:spid="_x0000_s1026" type="#_x0000_t68" href="#_top" style="position:absolute;margin-left:527.65pt;margin-top:302.85pt;width:21.75pt;height:18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" o:button="t" adj="10800" fillcolor="red" strokecolor="red" strokeweight="2pt">
                <v:fill o:detectmouseclick="t"/>
              </v:shape>
            </w:pict>
          </mc:Fallback>
        </mc:AlternateContent>
      </w:r>
      <w:r w:rsidR="00F52EEB">
        <w:t xml:space="preserve">Jetzt kann man sich ein neues Programm erstellen lassen </w:t>
      </w:r>
      <w:r w:rsidR="00F52EEB">
        <w:sym w:font="Wingdings" w:char="F04A"/>
      </w:r>
      <w:r w:rsidR="00F52EEB">
        <w:t xml:space="preserve"> .</w:t>
      </w:r>
    </w:p>
    <w:p w:rsidR="00CC3968" w:rsidRDefault="00CC3968">
      <w:r>
        <w:br w:type="page"/>
      </w:r>
    </w:p>
    <w:p w:rsidR="00F52EEB" w:rsidRDefault="00CC3968" w:rsidP="00CC3968">
      <w:pPr>
        <w:pStyle w:val="berschrift2"/>
      </w:pPr>
      <w:bookmarkStart w:id="9" w:name="_SAP_auf_Deutsch"/>
      <w:bookmarkEnd w:id="9"/>
      <w:r>
        <w:lastRenderedPageBreak/>
        <w:t>SAP auf Deutsch umstellen</w:t>
      </w:r>
    </w:p>
    <w:p w:rsidR="00CC3968" w:rsidRDefault="00CC3968" w:rsidP="002A0869"/>
    <w:p w:rsidR="00CC3968" w:rsidRDefault="00CC3968" w:rsidP="002A0869">
      <w:pPr>
        <w:rPr>
          <w:rFonts w:ascii="Verdana" w:hAnsi="Verdana"/>
          <w:color w:val="3D3E43"/>
          <w:sz w:val="20"/>
          <w:szCs w:val="20"/>
        </w:rPr>
      </w:pPr>
      <w:r>
        <w:rPr>
          <w:noProof/>
          <w:lang w:eastAsia="de-DE"/>
        </w:rPr>
        <w:drawing>
          <wp:inline distT="0" distB="0" distL="0" distR="0" wp14:anchorId="4350C760" wp14:editId="0CFD9282">
            <wp:extent cx="2095500" cy="704850"/>
            <wp:effectExtent l="0" t="0" r="0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68" w:rsidRDefault="00CC3968" w:rsidP="002A0869">
      <w:pPr>
        <w:rPr>
          <w:rFonts w:ascii="Verdana" w:hAnsi="Verdana"/>
          <w:color w:val="3D3E43"/>
          <w:sz w:val="20"/>
          <w:szCs w:val="20"/>
        </w:rPr>
      </w:pPr>
    </w:p>
    <w:p w:rsidR="00CC3968" w:rsidRDefault="00CC3968" w:rsidP="002A0869">
      <w:pPr>
        <w:rPr>
          <w:rFonts w:ascii="Verdana" w:hAnsi="Verdana"/>
          <w:color w:val="3D3E43"/>
          <w:sz w:val="20"/>
          <w:szCs w:val="20"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6EA3687" wp14:editId="123AC6D1">
                <wp:simplePos x="0" y="0"/>
                <wp:positionH relativeFrom="column">
                  <wp:posOffset>511810</wp:posOffset>
                </wp:positionH>
                <wp:positionV relativeFrom="paragraph">
                  <wp:posOffset>738506</wp:posOffset>
                </wp:positionV>
                <wp:extent cx="180975" cy="190500"/>
                <wp:effectExtent l="0" t="0" r="28575" b="19050"/>
                <wp:wrapNone/>
                <wp:docPr id="65" name="Rechteck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65" o:spid="_x0000_s1026" style="position:absolute;margin-left:40.3pt;margin-top:58.15pt;width:14.25pt;height: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" filled="f" strokecolor="red" strokeweight="2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73E9F772" wp14:editId="71C6C11A">
            <wp:extent cx="2447925" cy="1547462"/>
            <wp:effectExtent l="0" t="0" r="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4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3D3E43"/>
          <w:sz w:val="20"/>
          <w:szCs w:val="20"/>
        </w:rPr>
        <w:t xml:space="preserve"> </w:t>
      </w:r>
    </w:p>
    <w:p w:rsidR="00CC3968" w:rsidRDefault="00CC3968" w:rsidP="002A0869">
      <w:r>
        <w:rPr>
          <w:noProof/>
          <w:lang w:eastAsia="de-DE"/>
        </w:rPr>
        <w:drawing>
          <wp:inline distT="0" distB="0" distL="0" distR="0" wp14:anchorId="70EB09D7" wp14:editId="03E55FA4">
            <wp:extent cx="609600" cy="266700"/>
            <wp:effectExtent l="0" t="0" r="0" b="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68" w:rsidRDefault="00CC3968" w:rsidP="002A0869">
      <w:r>
        <w:t xml:space="preserve">Als Key DE eingeben  </w:t>
      </w:r>
      <w:r>
        <w:sym w:font="Wingdings" w:char="F0E0"/>
      </w:r>
      <w:r>
        <w:t xml:space="preserve"> Enter   </w:t>
      </w:r>
      <w:r>
        <w:sym w:font="Wingdings" w:char="F0E0"/>
      </w:r>
      <w:r>
        <w:t xml:space="preserve">   </w:t>
      </w:r>
      <w:r>
        <w:rPr>
          <w:noProof/>
          <w:lang w:eastAsia="de-DE"/>
        </w:rPr>
        <w:drawing>
          <wp:inline distT="0" distB="0" distL="0" distR="0" wp14:anchorId="1192C4AA" wp14:editId="468F5612">
            <wp:extent cx="676275" cy="266700"/>
            <wp:effectExtent l="0" t="0" r="9525" b="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68" w:rsidRDefault="00CC3968" w:rsidP="002A0869">
      <w:r>
        <w:t xml:space="preserve">Jetzt rufen wir noch SU01 auf  geben unseren Benutzer ( BCUSER ) ein </w:t>
      </w:r>
      <w:r>
        <w:sym w:font="Wingdings" w:char="F0E0"/>
      </w:r>
      <w:r>
        <w:t xml:space="preserve"> ändern</w:t>
      </w:r>
    </w:p>
    <w:p w:rsidR="00CC3968" w:rsidRDefault="00CC3968" w:rsidP="002A0869">
      <w:r>
        <w:t>Hier wird die Loginsprache ( DE ) eingetragen und abgespeichert .</w:t>
      </w:r>
    </w:p>
    <w:p w:rsidR="00CC3968" w:rsidRDefault="00CC3968" w:rsidP="002A0869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C97E5A7" wp14:editId="1A52352D">
                <wp:simplePos x="0" y="0"/>
                <wp:positionH relativeFrom="column">
                  <wp:posOffset>1292860</wp:posOffset>
                </wp:positionH>
                <wp:positionV relativeFrom="paragraph">
                  <wp:posOffset>1995805</wp:posOffset>
                </wp:positionV>
                <wp:extent cx="180975" cy="142875"/>
                <wp:effectExtent l="0" t="0" r="28575" b="28575"/>
                <wp:wrapNone/>
                <wp:docPr id="72" name="Rechteck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72" o:spid="_x0000_s1026" style="position:absolute;margin-left:101.8pt;margin-top:157.15pt;width:14.25pt;height:11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5ECEBC6A" wp14:editId="3C1F09C5">
            <wp:extent cx="4191000" cy="3581142"/>
            <wp:effectExtent l="0" t="0" r="0" b="635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95228" cy="358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68" w:rsidRDefault="00992922" w:rsidP="002A0869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5647AB3" wp14:editId="2AC4187E">
                <wp:simplePos x="0" y="0"/>
                <wp:positionH relativeFrom="column">
                  <wp:posOffset>6653530</wp:posOffset>
                </wp:positionH>
                <wp:positionV relativeFrom="paragraph">
                  <wp:posOffset>728980</wp:posOffset>
                </wp:positionV>
                <wp:extent cx="276225" cy="238125"/>
                <wp:effectExtent l="19050" t="19050" r="47625" b="28575"/>
                <wp:wrapNone/>
                <wp:docPr id="73" name="Pfeil nach oben 73">
                  <a:hlinkClick xmlns:a="http://schemas.openxmlformats.org/drawingml/2006/main" r:id="rId11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38125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feil nach oben 73" o:spid="_x0000_s1026" type="#_x0000_t68" href="#_top" style="position:absolute;margin-left:523.9pt;margin-top:57.4pt;width:21.75pt;height:18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" o:button="t" adj="10800" fillcolor="red" strokecolor="red" strokeweight="2pt">
                <v:fill o:detectmouseclick="t"/>
              </v:shape>
            </w:pict>
          </mc:Fallback>
        </mc:AlternateContent>
      </w:r>
      <w:r w:rsidR="00CC3968">
        <w:t>Jetzt könnt ihr euch in der deutschen Sprache über das SAP System hermachen</w:t>
      </w:r>
    </w:p>
    <w:sectPr w:rsidR="00CC3968" w:rsidSect="002A0869">
      <w:headerReference w:type="default" r:id="rId53"/>
      <w:footerReference w:type="default" r:id="rId54"/>
      <w:pgSz w:w="11906" w:h="16838"/>
      <w:pgMar w:top="1417" w:right="424" w:bottom="1134" w:left="709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476F8" w:rsidRDefault="00C476F8" w:rsidP="00AF515B">
      <w:pPr>
        <w:spacing w:after="0" w:line="240" w:lineRule="auto"/>
      </w:pPr>
      <w:r>
        <w:separator/>
      </w:r>
    </w:p>
  </w:endnote>
  <w:endnote w:type="continuationSeparator" w:id="0">
    <w:p w:rsidR="00C476F8" w:rsidRDefault="00C476F8" w:rsidP="00AF51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F515B" w:rsidRDefault="00AF515B">
    <w:pPr>
      <w:pStyle w:val="Fuzeile"/>
    </w:pPr>
    <w:r>
      <w:t>Andreas Kürschner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476F8" w:rsidRDefault="00C476F8" w:rsidP="00AF515B">
      <w:pPr>
        <w:spacing w:after="0" w:line="240" w:lineRule="auto"/>
      </w:pPr>
      <w:r>
        <w:separator/>
      </w:r>
    </w:p>
  </w:footnote>
  <w:footnote w:type="continuationSeparator" w:id="0">
    <w:p w:rsidR="00C476F8" w:rsidRDefault="00C476F8" w:rsidP="00AF51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F515B" w:rsidRPr="00AF515B" w:rsidRDefault="00AF515B">
    <w:pPr>
      <w:pStyle w:val="Kopfzeile"/>
      <w:rPr>
        <w:sz w:val="36"/>
        <w:szCs w:val="36"/>
      </w:rPr>
    </w:pPr>
    <w:r w:rsidRPr="00AF515B">
      <w:rPr>
        <w:sz w:val="36"/>
        <w:szCs w:val="36"/>
      </w:rPr>
      <w:t>SAP  auf  Virtuell Box</w:t>
    </w:r>
    <w:r w:rsidRPr="00AF515B">
      <w:rPr>
        <w:sz w:val="36"/>
        <w:szCs w:val="36"/>
      </w:rPr>
      <w:tab/>
    </w:r>
    <w:r w:rsidRPr="00AF515B">
      <w:rPr>
        <w:sz w:val="36"/>
        <w:szCs w:val="36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2732A3"/>
    <w:multiLevelType w:val="hybridMultilevel"/>
    <w:tmpl w:val="C1D813F2"/>
    <w:lvl w:ilvl="0" w:tplc="2612EF2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A1A13EE"/>
    <w:multiLevelType w:val="hybridMultilevel"/>
    <w:tmpl w:val="1270D996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B070312"/>
    <w:multiLevelType w:val="hybridMultilevel"/>
    <w:tmpl w:val="11DA2352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47E02979"/>
    <w:multiLevelType w:val="hybridMultilevel"/>
    <w:tmpl w:val="7736CC8A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ocumentProtection w:edit="readOnly" w:enforcement="1" w:cryptProviderType="rsaFull" w:cryptAlgorithmClass="hash" w:cryptAlgorithmType="typeAny" w:cryptAlgorithmSid="4" w:cryptSpinCount="100000" w:hash="6xZS8fC1jSncEdcCAiSLJ1kDgTs=" w:salt="TkV2rkDqdJ8/Qfuq+Zvg8Q==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3DB6"/>
    <w:rsid w:val="00110B0B"/>
    <w:rsid w:val="00126858"/>
    <w:rsid w:val="001B1C90"/>
    <w:rsid w:val="00211D05"/>
    <w:rsid w:val="0027200C"/>
    <w:rsid w:val="002A0869"/>
    <w:rsid w:val="002C11CE"/>
    <w:rsid w:val="003402DE"/>
    <w:rsid w:val="00381383"/>
    <w:rsid w:val="0039639A"/>
    <w:rsid w:val="003B575D"/>
    <w:rsid w:val="004B270C"/>
    <w:rsid w:val="004F5857"/>
    <w:rsid w:val="005C1B85"/>
    <w:rsid w:val="0064624E"/>
    <w:rsid w:val="006F0B31"/>
    <w:rsid w:val="00803673"/>
    <w:rsid w:val="008713CD"/>
    <w:rsid w:val="008804DD"/>
    <w:rsid w:val="00907285"/>
    <w:rsid w:val="00992922"/>
    <w:rsid w:val="009E30B1"/>
    <w:rsid w:val="009F31B2"/>
    <w:rsid w:val="00A5079D"/>
    <w:rsid w:val="00AF515B"/>
    <w:rsid w:val="00B722EF"/>
    <w:rsid w:val="00BC4DAA"/>
    <w:rsid w:val="00C476F8"/>
    <w:rsid w:val="00C53726"/>
    <w:rsid w:val="00C83DB6"/>
    <w:rsid w:val="00CC3968"/>
    <w:rsid w:val="00D001C3"/>
    <w:rsid w:val="00D04E5B"/>
    <w:rsid w:val="00D6533B"/>
    <w:rsid w:val="00D71C4D"/>
    <w:rsid w:val="00E96F84"/>
    <w:rsid w:val="00F52EEB"/>
    <w:rsid w:val="00F55742"/>
    <w:rsid w:val="00FD5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2A086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D001C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C83D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C83DB6"/>
    <w:rPr>
      <w:rFonts w:ascii="Tahoma" w:hAnsi="Tahoma" w:cs="Tahoma"/>
      <w:sz w:val="16"/>
      <w:szCs w:val="1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D001C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enabsatz">
    <w:name w:val="List Paragraph"/>
    <w:basedOn w:val="Standard"/>
    <w:uiPriority w:val="34"/>
    <w:qFormat/>
    <w:rsid w:val="00D001C3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AF51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F515B"/>
  </w:style>
  <w:style w:type="paragraph" w:styleId="Fuzeile">
    <w:name w:val="footer"/>
    <w:basedOn w:val="Standard"/>
    <w:link w:val="FuzeileZchn"/>
    <w:uiPriority w:val="99"/>
    <w:unhideWhenUsed/>
    <w:rsid w:val="00AF51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F515B"/>
  </w:style>
  <w:style w:type="character" w:styleId="Hyperlink">
    <w:name w:val="Hyperlink"/>
    <w:basedOn w:val="Absatz-Standardschriftart"/>
    <w:uiPriority w:val="99"/>
    <w:unhideWhenUsed/>
    <w:rsid w:val="00AF515B"/>
    <w:rPr>
      <w:color w:val="0000FF" w:themeColor="hyperlink"/>
      <w:u w:val="single"/>
    </w:rPr>
  </w:style>
  <w:style w:type="character" w:styleId="BesuchterHyperlink">
    <w:name w:val="FollowedHyperlink"/>
    <w:basedOn w:val="Absatz-Standardschriftart"/>
    <w:uiPriority w:val="99"/>
    <w:semiHidden/>
    <w:unhideWhenUsed/>
    <w:rsid w:val="00AF515B"/>
    <w:rPr>
      <w:color w:val="800080" w:themeColor="followedHyperlink"/>
      <w:u w:val="singl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2A086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2A086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D001C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C83D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C83DB6"/>
    <w:rPr>
      <w:rFonts w:ascii="Tahoma" w:hAnsi="Tahoma" w:cs="Tahoma"/>
      <w:sz w:val="16"/>
      <w:szCs w:val="1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D001C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enabsatz">
    <w:name w:val="List Paragraph"/>
    <w:basedOn w:val="Standard"/>
    <w:uiPriority w:val="34"/>
    <w:qFormat/>
    <w:rsid w:val="00D001C3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AF51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F515B"/>
  </w:style>
  <w:style w:type="paragraph" w:styleId="Fuzeile">
    <w:name w:val="footer"/>
    <w:basedOn w:val="Standard"/>
    <w:link w:val="FuzeileZchn"/>
    <w:uiPriority w:val="99"/>
    <w:unhideWhenUsed/>
    <w:rsid w:val="00AF51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F515B"/>
  </w:style>
  <w:style w:type="character" w:styleId="Hyperlink">
    <w:name w:val="Hyperlink"/>
    <w:basedOn w:val="Absatz-Standardschriftart"/>
    <w:uiPriority w:val="99"/>
    <w:unhideWhenUsed/>
    <w:rsid w:val="00AF515B"/>
    <w:rPr>
      <w:color w:val="0000FF" w:themeColor="hyperlink"/>
      <w:u w:val="single"/>
    </w:rPr>
  </w:style>
  <w:style w:type="character" w:styleId="BesuchterHyperlink">
    <w:name w:val="FollowedHyperlink"/>
    <w:basedOn w:val="Absatz-Standardschriftart"/>
    <w:uiPriority w:val="99"/>
    <w:semiHidden/>
    <w:unhideWhenUsed/>
    <w:rsid w:val="00AF515B"/>
    <w:rPr>
      <w:color w:val="800080" w:themeColor="followedHyperlink"/>
      <w:u w:val="singl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2A086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wmf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gif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#_top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C4F3D6-2BD0-4577-AA08-94C51B480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E03BBD01.dotm</Template>
  <TotalTime>0</TotalTime>
  <Pages>17</Pages>
  <Words>435</Words>
  <Characters>2744</Characters>
  <Application>Microsoft Office Word</Application>
  <DocSecurity>12</DocSecurity>
  <Lines>22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EDV-Schule Plattling</Company>
  <LinksUpToDate>false</LinksUpToDate>
  <CharactersWithSpaces>3173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Andreas</dc:creator>
  <cp:lastModifiedBy>koeckeis</cp:lastModifiedBy>
  <cp:revision>2</cp:revision>
  <dcterms:created xsi:type="dcterms:W3CDTF">2013-12-09T08:02:00Z</dcterms:created>
  <dcterms:modified xsi:type="dcterms:W3CDTF">2013-12-09T08:02:00Z</dcterms:modified>
</cp:coreProperties>
</file>